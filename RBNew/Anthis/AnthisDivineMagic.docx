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01" w:rsidRDefault="00022DDA">
      <w:pPr>
        <w:pStyle w:val="Standard"/>
        <w:rPr>
          <w:rFonts w:ascii="Pericles" w:hAnsi="Pericles"/>
          <w:b/>
          <w:bCs/>
        </w:rPr>
      </w:pPr>
      <w:r>
        <w:rPr>
          <w:rFonts w:ascii="Pericles" w:hAnsi="Pericles"/>
          <w:b/>
          <w:bCs/>
        </w:rPr>
        <w:t>Divine Invocation</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Divine invocation is the act of petitioning the gods to favor you with their magical powers. The gods of Anthis are active participants in the affairs of mortals, and frequently channel their powers through their priests.</w:t>
      </w:r>
    </w:p>
    <w:p w:rsidR="00493401" w:rsidRDefault="00493401">
      <w:pPr>
        <w:pStyle w:val="Standard"/>
        <w:rPr>
          <w:rFonts w:ascii="Pericles" w:hAnsi="Pericles"/>
          <w:sz w:val="20"/>
          <w:szCs w:val="20"/>
        </w:rPr>
      </w:pPr>
    </w:p>
    <w:p w:rsidR="00493401" w:rsidRDefault="00022DDA">
      <w:pPr>
        <w:pStyle w:val="Standard"/>
        <w:rPr>
          <w:rFonts w:ascii="Pericles" w:hAnsi="Pericles"/>
          <w:b/>
          <w:bCs/>
        </w:rPr>
      </w:pPr>
      <w:r>
        <w:rPr>
          <w:rFonts w:ascii="Pericles" w:hAnsi="Pericles"/>
          <w:b/>
          <w:bCs/>
        </w:rPr>
        <w:t>Learning Divine Invocation</w:t>
      </w:r>
    </w:p>
    <w:p w:rsidR="00493401" w:rsidRDefault="00493401">
      <w:pPr>
        <w:pStyle w:val="Standard"/>
        <w:rPr>
          <w:rFonts w:ascii="Pericles" w:hAnsi="Pericles"/>
          <w:b/>
          <w:bCs/>
        </w:rPr>
      </w:pPr>
    </w:p>
    <w:p w:rsidR="00493401" w:rsidRDefault="00022DDA">
      <w:pPr>
        <w:pStyle w:val="Standard"/>
      </w:pPr>
      <w:r>
        <w:rPr>
          <w:rFonts w:ascii="Pericles" w:hAnsi="Pericles"/>
          <w:sz w:val="20"/>
          <w:szCs w:val="20"/>
        </w:rPr>
        <w:t xml:space="preserve">To cast divine spells, you will have to take the talent </w:t>
      </w:r>
      <w:r>
        <w:rPr>
          <w:rFonts w:ascii="Pericles" w:hAnsi="Pericles"/>
          <w:b/>
          <w:bCs/>
          <w:i/>
          <w:iCs/>
          <w:sz w:val="20"/>
          <w:szCs w:val="20"/>
        </w:rPr>
        <w:t>Acolyte Priest</w:t>
      </w:r>
      <w:r>
        <w:rPr>
          <w:rFonts w:ascii="Pericles" w:hAnsi="Pericles"/>
          <w:sz w:val="20"/>
          <w:szCs w:val="20"/>
        </w:rPr>
        <w:t xml:space="preserve">, the skill </w:t>
      </w:r>
      <w:r>
        <w:rPr>
          <w:rFonts w:ascii="Pericles" w:hAnsi="Pericles"/>
          <w:b/>
          <w:bCs/>
          <w:i/>
          <w:iCs/>
          <w:sz w:val="20"/>
          <w:szCs w:val="20"/>
        </w:rPr>
        <w:t>Divine Invocation</w:t>
      </w:r>
      <w:r>
        <w:rPr>
          <w:rFonts w:ascii="Pericles" w:hAnsi="Pericles"/>
          <w:sz w:val="20"/>
          <w:szCs w:val="20"/>
        </w:rPr>
        <w:t xml:space="preserve">, and have the </w:t>
      </w:r>
      <w:r>
        <w:rPr>
          <w:rFonts w:ascii="Pericles" w:hAnsi="Pericles"/>
          <w:b/>
          <w:bCs/>
          <w:i/>
          <w:iCs/>
          <w:sz w:val="20"/>
          <w:szCs w:val="20"/>
        </w:rPr>
        <w:t>Theology</w:t>
      </w:r>
      <w:r>
        <w:rPr>
          <w:rFonts w:ascii="Pericles" w:hAnsi="Pericles"/>
          <w:sz w:val="20"/>
          <w:szCs w:val="20"/>
        </w:rPr>
        <w:t xml:space="preserve"> skill. Meeting this requirement gives you the ability to cast four spells from your god's spell list.</w:t>
      </w:r>
    </w:p>
    <w:p w:rsidR="00493401" w:rsidRDefault="00493401">
      <w:pPr>
        <w:pStyle w:val="Standard"/>
        <w:rPr>
          <w:rFonts w:ascii="Pericles" w:hAnsi="Pericles"/>
          <w:sz w:val="20"/>
          <w:szCs w:val="20"/>
        </w:rPr>
      </w:pPr>
    </w:p>
    <w:p w:rsidR="00493401" w:rsidRDefault="00022DDA">
      <w:pPr>
        <w:pStyle w:val="Standard"/>
        <w:rPr>
          <w:rFonts w:ascii="Pericles" w:hAnsi="Pericles"/>
          <w:sz w:val="20"/>
          <w:szCs w:val="20"/>
        </w:rPr>
      </w:pPr>
      <w:r>
        <w:rPr>
          <w:rFonts w:ascii="Pericles" w:hAnsi="Pericles"/>
          <w:sz w:val="20"/>
          <w:szCs w:val="20"/>
        </w:rPr>
        <w:t>At character creation, you can spend one of your specializations to gain 2 more starting spells. The other specialization must be spent on theology to gain "follower" status with your god.</w:t>
      </w:r>
    </w:p>
    <w:p w:rsidR="00493401" w:rsidRDefault="00493401">
      <w:pPr>
        <w:pStyle w:val="Standard"/>
        <w:rPr>
          <w:rFonts w:ascii="Pericles" w:hAnsi="Pericles"/>
          <w:sz w:val="20"/>
          <w:szCs w:val="20"/>
        </w:rPr>
      </w:pPr>
    </w:p>
    <w:p w:rsidR="00493401" w:rsidRDefault="00022DDA">
      <w:pPr>
        <w:pStyle w:val="Standard"/>
        <w:rPr>
          <w:rFonts w:ascii="Pericles" w:hAnsi="Pericles"/>
          <w:b/>
          <w:bCs/>
        </w:rPr>
      </w:pPr>
      <w:r>
        <w:rPr>
          <w:rFonts w:ascii="Pericles" w:hAnsi="Pericles"/>
          <w:b/>
          <w:bCs/>
        </w:rPr>
        <w:t>Casting Divine Spells</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The rules for casting divine spells are as follows:</w:t>
      </w:r>
    </w:p>
    <w:p w:rsidR="00493401" w:rsidRDefault="00022DDA">
      <w:pPr>
        <w:pStyle w:val="Standard"/>
        <w:numPr>
          <w:ilvl w:val="0"/>
          <w:numId w:val="8"/>
        </w:numPr>
        <w:rPr>
          <w:rFonts w:ascii="Pericles" w:hAnsi="Pericles"/>
          <w:sz w:val="20"/>
          <w:szCs w:val="20"/>
        </w:rPr>
      </w:pPr>
      <w:r>
        <w:rPr>
          <w:rFonts w:ascii="Pericles" w:hAnsi="Pericles"/>
          <w:sz w:val="20"/>
          <w:szCs w:val="20"/>
        </w:rPr>
        <w:t>You must be able to speak</w:t>
      </w:r>
    </w:p>
    <w:p w:rsidR="00493401" w:rsidRDefault="00022DDA">
      <w:pPr>
        <w:pStyle w:val="Standard"/>
        <w:numPr>
          <w:ilvl w:val="0"/>
          <w:numId w:val="8"/>
        </w:numPr>
        <w:rPr>
          <w:rFonts w:ascii="Pericles" w:hAnsi="Pericles"/>
          <w:sz w:val="20"/>
          <w:szCs w:val="20"/>
        </w:rPr>
      </w:pPr>
      <w:r>
        <w:rPr>
          <w:rFonts w:ascii="Pericles" w:hAnsi="Pericles"/>
          <w:sz w:val="20"/>
          <w:szCs w:val="20"/>
        </w:rPr>
        <w:t>You must have a holy symbol to your god in one of your hands</w:t>
      </w:r>
    </w:p>
    <w:p w:rsidR="00493401" w:rsidRDefault="00022DDA">
      <w:pPr>
        <w:pStyle w:val="Standard"/>
        <w:numPr>
          <w:ilvl w:val="0"/>
          <w:numId w:val="8"/>
        </w:numPr>
        <w:rPr>
          <w:rFonts w:ascii="Pericles" w:hAnsi="Pericles"/>
          <w:sz w:val="20"/>
          <w:szCs w:val="20"/>
        </w:rPr>
      </w:pPr>
      <w:r>
        <w:rPr>
          <w:rFonts w:ascii="Pericles" w:hAnsi="Pericles"/>
          <w:sz w:val="20"/>
          <w:szCs w:val="20"/>
        </w:rPr>
        <w:t>Your current divine invocation skill must be 1 or higher</w:t>
      </w:r>
    </w:p>
    <w:p w:rsidR="00493401" w:rsidRDefault="00022DDA">
      <w:pPr>
        <w:pStyle w:val="Standard"/>
        <w:numPr>
          <w:ilvl w:val="0"/>
          <w:numId w:val="8"/>
        </w:numPr>
        <w:rPr>
          <w:rFonts w:ascii="Pericles" w:hAnsi="Pericles"/>
          <w:sz w:val="20"/>
          <w:szCs w:val="20"/>
        </w:rPr>
      </w:pPr>
      <w:r>
        <w:rPr>
          <w:rFonts w:ascii="Pericles" w:hAnsi="Pericles"/>
          <w:sz w:val="20"/>
          <w:szCs w:val="20"/>
        </w:rPr>
        <w:t>Casting requires a full action (or more)</w:t>
      </w:r>
    </w:p>
    <w:p w:rsidR="00493401" w:rsidRDefault="00022DDA">
      <w:pPr>
        <w:pStyle w:val="Standard"/>
        <w:numPr>
          <w:ilvl w:val="1"/>
          <w:numId w:val="8"/>
        </w:numPr>
        <w:rPr>
          <w:rFonts w:ascii="Pericles" w:hAnsi="Pericles"/>
          <w:sz w:val="20"/>
          <w:szCs w:val="20"/>
        </w:rPr>
      </w:pPr>
      <w:r>
        <w:rPr>
          <w:rFonts w:ascii="Pericles" w:hAnsi="Pericles"/>
          <w:sz w:val="20"/>
          <w:szCs w:val="20"/>
        </w:rPr>
        <w:t>Touch spells are an exception – they require a normal ½ action to cast, allowing you to act after casting</w:t>
      </w:r>
    </w:p>
    <w:p w:rsidR="00493401" w:rsidRDefault="00022DDA">
      <w:pPr>
        <w:pStyle w:val="Standard"/>
        <w:numPr>
          <w:ilvl w:val="0"/>
          <w:numId w:val="8"/>
        </w:numPr>
        <w:rPr>
          <w:rFonts w:ascii="Pericles" w:hAnsi="Pericles"/>
          <w:sz w:val="20"/>
          <w:szCs w:val="20"/>
        </w:rPr>
      </w:pPr>
      <w:r>
        <w:rPr>
          <w:rFonts w:ascii="Pericles" w:hAnsi="Pericles"/>
          <w:sz w:val="20"/>
          <w:szCs w:val="20"/>
        </w:rPr>
        <w:t>Casting requires a skill test vs. the spell’s DL</w:t>
      </w:r>
    </w:p>
    <w:p w:rsidR="00493401" w:rsidRDefault="00022DDA">
      <w:pPr>
        <w:pStyle w:val="Standard"/>
        <w:numPr>
          <w:ilvl w:val="0"/>
          <w:numId w:val="8"/>
        </w:numPr>
        <w:rPr>
          <w:rFonts w:ascii="Pericles" w:hAnsi="Pericles"/>
          <w:sz w:val="20"/>
          <w:szCs w:val="20"/>
        </w:rPr>
      </w:pPr>
      <w:r>
        <w:rPr>
          <w:rFonts w:ascii="Pericles" w:hAnsi="Pericles"/>
          <w:sz w:val="20"/>
          <w:szCs w:val="20"/>
        </w:rPr>
        <w:t>You temporarily lose spell casting levels for failure (1-3), or marginal success (1)</w:t>
      </w:r>
    </w:p>
    <w:p w:rsidR="00493401" w:rsidRDefault="00022DDA">
      <w:pPr>
        <w:pStyle w:val="Standard"/>
        <w:numPr>
          <w:ilvl w:val="0"/>
          <w:numId w:val="8"/>
        </w:numPr>
        <w:rPr>
          <w:rFonts w:ascii="Pericles" w:hAnsi="Pericles"/>
          <w:sz w:val="20"/>
          <w:szCs w:val="20"/>
        </w:rPr>
      </w:pPr>
      <w:r>
        <w:rPr>
          <w:rFonts w:ascii="Pericles" w:hAnsi="Pericles"/>
          <w:sz w:val="20"/>
          <w:szCs w:val="20"/>
        </w:rPr>
        <w:t>Casting in combat gives you one of the following penalties</w:t>
      </w:r>
    </w:p>
    <w:p w:rsidR="00493401" w:rsidRDefault="00022DDA">
      <w:pPr>
        <w:pStyle w:val="Standard"/>
        <w:numPr>
          <w:ilvl w:val="1"/>
          <w:numId w:val="8"/>
        </w:numPr>
        <w:rPr>
          <w:rFonts w:ascii="Pericles" w:hAnsi="Pericles"/>
          <w:sz w:val="20"/>
          <w:szCs w:val="20"/>
        </w:rPr>
      </w:pPr>
      <w:r>
        <w:rPr>
          <w:rFonts w:ascii="Pericles" w:hAnsi="Pericles"/>
          <w:sz w:val="20"/>
          <w:szCs w:val="20"/>
        </w:rPr>
        <w:t>You can take the distracted penalty, giving a -4 to your casting check</w:t>
      </w:r>
    </w:p>
    <w:p w:rsidR="00493401" w:rsidRDefault="00022DDA">
      <w:pPr>
        <w:pStyle w:val="Standard"/>
        <w:numPr>
          <w:ilvl w:val="1"/>
          <w:numId w:val="8"/>
        </w:numPr>
        <w:rPr>
          <w:rFonts w:ascii="Pericles" w:hAnsi="Pericles"/>
          <w:sz w:val="20"/>
          <w:szCs w:val="20"/>
        </w:rPr>
      </w:pPr>
      <w:r>
        <w:rPr>
          <w:rFonts w:ascii="Pericles" w:hAnsi="Pericles"/>
          <w:sz w:val="20"/>
          <w:szCs w:val="20"/>
        </w:rPr>
        <w:t>You can take the combat cast penalty, giving a -4 to your defenses until your next action</w:t>
      </w:r>
    </w:p>
    <w:p w:rsidR="00493401" w:rsidRDefault="00022DDA">
      <w:pPr>
        <w:pStyle w:val="Standard"/>
        <w:numPr>
          <w:ilvl w:val="1"/>
          <w:numId w:val="8"/>
        </w:numPr>
        <w:rPr>
          <w:rFonts w:ascii="Pericles" w:hAnsi="Pericles"/>
          <w:sz w:val="20"/>
          <w:szCs w:val="20"/>
        </w:rPr>
      </w:pPr>
      <w:r>
        <w:rPr>
          <w:rFonts w:ascii="Pericles" w:hAnsi="Pericles"/>
          <w:sz w:val="20"/>
          <w:szCs w:val="20"/>
        </w:rPr>
        <w:t>Touch spells do not have this penalty</w:t>
      </w:r>
    </w:p>
    <w:p w:rsidR="00493401" w:rsidRDefault="00493401">
      <w:pPr>
        <w:pStyle w:val="Standard"/>
        <w:rPr>
          <w:rFonts w:ascii="Pericles" w:hAnsi="Pericles"/>
          <w:sz w:val="20"/>
          <w:szCs w:val="20"/>
        </w:rPr>
      </w:pPr>
    </w:p>
    <w:p w:rsidR="00493401" w:rsidRDefault="00493401">
      <w:pPr>
        <w:pStyle w:val="Standard"/>
        <w:rPr>
          <w:rFonts w:ascii="Pericles" w:hAnsi="Pericles"/>
          <w:sz w:val="20"/>
          <w:szCs w:val="20"/>
        </w:rPr>
      </w:pPr>
    </w:p>
    <w:p w:rsidR="00493401" w:rsidRDefault="00022DDA">
      <w:pPr>
        <w:pStyle w:val="Standard"/>
        <w:rPr>
          <w:rFonts w:ascii="Pericles" w:hAnsi="Pericles"/>
          <w:b/>
        </w:rPr>
      </w:pPr>
      <w:r>
        <w:rPr>
          <w:rFonts w:ascii="Pericles" w:hAnsi="Pericles"/>
          <w:b/>
        </w:rPr>
        <w:t>Divine Favor</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All characters can accrue favor with the gods by performing services for them or their minions. Divine favor can be used as inspiration, but only when acting directly in the interest of that god, or casting one of its invocations.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If you spent a specialization on theology, you can be a follower of a god. Being a follower makes it easier to gain favor with your god. Instead of having to perform a service, followers gain favor by performing the rites and rituals of that god.</w:t>
      </w:r>
    </w:p>
    <w:p w:rsidR="00493401" w:rsidRDefault="00493401">
      <w:pPr>
        <w:pStyle w:val="Standard"/>
        <w:rPr>
          <w:rFonts w:ascii="Pericles" w:hAnsi="Pericles"/>
          <w:sz w:val="20"/>
        </w:rPr>
      </w:pPr>
    </w:p>
    <w:p w:rsidR="00493401" w:rsidRDefault="00022DDA">
      <w:pPr>
        <w:pStyle w:val="Standard"/>
        <w:rPr>
          <w:rFonts w:ascii="Pericles" w:hAnsi="Pericles"/>
          <w:b/>
        </w:rPr>
      </w:pPr>
      <w:r>
        <w:rPr>
          <w:rFonts w:ascii="Pericles" w:hAnsi="Pericles"/>
          <w:b/>
        </w:rPr>
        <w:t>Boons</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Divine favor can also be saved and spent on a divine boon. It takes 3 divine favor to acquire a boon. Each god has its own list of boons (to be determined), each of which lasts for an extended period of time (a gaming session, or until the current task is complete), or until it is invoked by the character.</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lastRenderedPageBreak/>
        <w:t>Boons have a small chance (5%) to be permanent, granting a permanent power or bonus to the character.</w:t>
      </w:r>
    </w:p>
    <w:p w:rsidR="00493401" w:rsidRDefault="00493401">
      <w:pPr>
        <w:pStyle w:val="Standard"/>
        <w:rPr>
          <w:rFonts w:ascii="Pericles" w:hAnsi="Pericles"/>
          <w:b/>
          <w:bCs/>
        </w:rPr>
      </w:pPr>
    </w:p>
    <w:p w:rsidR="00493401" w:rsidRDefault="00022DDA">
      <w:pPr>
        <w:pStyle w:val="Standard"/>
        <w:rPr>
          <w:rFonts w:ascii="Pericles" w:hAnsi="Pericles"/>
          <w:b/>
          <w:bCs/>
        </w:rPr>
      </w:pPr>
      <w:r>
        <w:rPr>
          <w:rFonts w:ascii="Pericles" w:hAnsi="Pericles"/>
          <w:b/>
          <w:bCs/>
        </w:rPr>
        <w:t>Divine Spells and Favor</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If you have divine favor with your god, you can use it to reroll invocation checks, or you can pledge it when casting a spell (before you reroll the skill check) to empower the spell. An empowered spell gains a free enhancement for each favor pledged.</w:t>
      </w:r>
    </w:p>
    <w:p w:rsidR="00493401" w:rsidRDefault="00493401">
      <w:pPr>
        <w:pStyle w:val="Standard"/>
        <w:rPr>
          <w:rFonts w:ascii="Pericles" w:hAnsi="Pericles"/>
          <w:sz w:val="20"/>
          <w:szCs w:val="20"/>
        </w:rPr>
      </w:pPr>
    </w:p>
    <w:p w:rsidR="00493401" w:rsidRDefault="00022DDA">
      <w:pPr>
        <w:pStyle w:val="Standard"/>
        <w:rPr>
          <w:rFonts w:ascii="Pericles" w:hAnsi="Pericles"/>
          <w:i/>
          <w:iCs/>
          <w:sz w:val="20"/>
          <w:szCs w:val="20"/>
        </w:rPr>
      </w:pPr>
      <w:r>
        <w:rPr>
          <w:rFonts w:ascii="Pericles" w:hAnsi="Pericles"/>
          <w:i/>
          <w:iCs/>
          <w:sz w:val="20"/>
          <w:szCs w:val="20"/>
        </w:rPr>
        <w:t>Note – There might be exceptions to this as some of the enhancements are pretty powerful and that is supposed to be offset by the DL increase. The notable example is summons, where each enhancement is a 4 level increase in the creature, which is just too powerful for mana/divine insp. I will have to think about this more carefully.</w:t>
      </w:r>
    </w:p>
    <w:p w:rsidR="00493401" w:rsidRDefault="00493401">
      <w:pPr>
        <w:pStyle w:val="Standard"/>
        <w:rPr>
          <w:rFonts w:ascii="Pericles" w:hAnsi="Pericles"/>
          <w:sz w:val="20"/>
          <w:szCs w:val="20"/>
        </w:rPr>
      </w:pPr>
    </w:p>
    <w:p w:rsidR="00493401" w:rsidRDefault="00022DDA">
      <w:pPr>
        <w:pStyle w:val="Standard"/>
        <w:rPr>
          <w:rFonts w:ascii="Pericles" w:hAnsi="Pericles"/>
          <w:b/>
          <w:bCs/>
        </w:rPr>
      </w:pPr>
      <w:r>
        <w:rPr>
          <w:rFonts w:ascii="Pericles" w:hAnsi="Pericles"/>
          <w:b/>
          <w:bCs/>
        </w:rPr>
        <w:t>Leveling Divine Invocation</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Each level, you gain 1 spell pick. A spell pick can either be used to aquire a new spell, or an upgrade to a spell you already have. Alternately, you can spend 3 free checks to gain a new spell or upgrade.</w:t>
      </w:r>
    </w:p>
    <w:p w:rsidR="00493401" w:rsidRDefault="00493401">
      <w:pPr>
        <w:pStyle w:val="Standard"/>
        <w:rPr>
          <w:rFonts w:ascii="Pericles" w:hAnsi="Pericles"/>
          <w:sz w:val="20"/>
          <w:szCs w:val="20"/>
        </w:rPr>
      </w:pPr>
    </w:p>
    <w:p w:rsidR="00493401" w:rsidRDefault="00022DDA">
      <w:pPr>
        <w:pStyle w:val="Standard"/>
      </w:pPr>
      <w:r>
        <w:rPr>
          <w:rFonts w:ascii="Pericles" w:hAnsi="Pericles"/>
          <w:b/>
        </w:rPr>
        <w:t>Gods of Anthis</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All the races of Anthis worship the twelve Lantern Gods who defeated Shadow and brought light back to the world. Winning the war against Shadow required the Lantern Gods to consume part of its essence and thus, each god has both light and dark aspects.</w:t>
      </w:r>
    </w:p>
    <w:p w:rsidR="00493401" w:rsidRDefault="00022DDA">
      <w:pPr>
        <w:pStyle w:val="Standard"/>
        <w:rPr>
          <w:rFonts w:ascii="Pericles" w:hAnsi="Pericles"/>
        </w:rPr>
      </w:pPr>
      <w:r>
        <w:rPr>
          <w:rFonts w:ascii="Pericles" w:hAnsi="Pericles"/>
        </w:rPr>
        <w:t xml:space="preserve"> </w:t>
      </w:r>
    </w:p>
    <w:p w:rsidR="00493401" w:rsidRDefault="00493401">
      <w:pPr>
        <w:pStyle w:val="Standard"/>
        <w:pageBreakBefore/>
        <w:rPr>
          <w:rFonts w:ascii="Pericles" w:hAnsi="Pericles"/>
        </w:rPr>
      </w:pPr>
    </w:p>
    <w:p w:rsidR="00493401" w:rsidRDefault="00022DDA">
      <w:pPr>
        <w:pStyle w:val="Standard"/>
      </w:pPr>
      <w:r>
        <w:rPr>
          <w:rFonts w:ascii="Pericles" w:hAnsi="Pericles"/>
          <w:b/>
        </w:rPr>
        <w:t xml:space="preserve">Aquae (AW </w:t>
      </w:r>
      <w:r>
        <w:rPr>
          <w:rFonts w:ascii="Arial" w:hAnsi="Arial" w:cs="Arial"/>
          <w:b/>
        </w:rPr>
        <w:t>–</w:t>
      </w:r>
      <w:r>
        <w:rPr>
          <w:rFonts w:ascii="Pericles" w:hAnsi="Pericles"/>
          <w:b/>
        </w:rPr>
        <w:t xml:space="preserve"> kay)</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Aquae is the god of rivers, builders (particularly carpenters), community and agriculture. He represents ingenuity, invention and the triumph of man over his environment. He is especially revered by humans and dwarves.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In his dark aspect, Aquae is also “God of Locusts” and he rules over insects (particularly those that harm crops), floods and swamps.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Aquae favors sacrifices of gold, tools, (wooden) furniture and agricultural goods.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Aquae competes with Uldar for dominion over water. Over the years, this rivalry has become increasingly bitter and priests of these two gods will often fight.</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The rites of Aquae are focused on civilization, agriculture and rivers. Aquae's rites include:</w:t>
      </w:r>
    </w:p>
    <w:p w:rsidR="00493401" w:rsidRDefault="00022DDA">
      <w:pPr>
        <w:pStyle w:val="Standard"/>
        <w:numPr>
          <w:ilvl w:val="0"/>
          <w:numId w:val="9"/>
        </w:numPr>
      </w:pPr>
      <w:r>
        <w:rPr>
          <w:rFonts w:ascii="Pericles" w:hAnsi="Pericles"/>
          <w:b/>
          <w:i/>
          <w:sz w:val="20"/>
        </w:rPr>
        <w:t>Aquae’s Blessing</w:t>
      </w:r>
      <w:r>
        <w:rPr>
          <w:rFonts w:ascii="Pericles" w:hAnsi="Pericles"/>
          <w:i/>
          <w:sz w:val="20"/>
        </w:rPr>
        <w:t xml:space="preserve"> </w:t>
      </w:r>
      <w:r>
        <w:rPr>
          <w:rFonts w:ascii="Arial" w:hAnsi="Arial" w:cs="Arial"/>
          <w:sz w:val="20"/>
        </w:rPr>
        <w:t>–</w:t>
      </w:r>
      <w:r>
        <w:rPr>
          <w:rFonts w:ascii="Pericles" w:hAnsi="Pericles"/>
          <w:sz w:val="20"/>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493401" w:rsidRDefault="00022DDA">
      <w:pPr>
        <w:pStyle w:val="Standard"/>
        <w:numPr>
          <w:ilvl w:val="0"/>
          <w:numId w:val="9"/>
        </w:numPr>
      </w:pPr>
      <w:r>
        <w:rPr>
          <w:rFonts w:ascii="Pericles" w:hAnsi="Pericles"/>
          <w:b/>
          <w:i/>
          <w:sz w:val="20"/>
        </w:rPr>
        <w:t>Carpenter’s Blessing</w:t>
      </w:r>
      <w:r>
        <w:rPr>
          <w:rFonts w:ascii="Pericles" w:hAnsi="Pericles"/>
          <w:sz w:val="20"/>
        </w:rPr>
        <w:t xml:space="preserve"> </w:t>
      </w:r>
      <w:r>
        <w:rPr>
          <w:rFonts w:ascii="Arial" w:hAnsi="Arial" w:cs="Arial"/>
          <w:sz w:val="20"/>
        </w:rPr>
        <w:t>–</w:t>
      </w:r>
      <w:r>
        <w:rPr>
          <w:rFonts w:ascii="Pericles" w:hAnsi="Pericles"/>
          <w:sz w:val="20"/>
        </w:rPr>
        <w:t xml:space="preserve"> When entering a city for the first time, it is customary for priests to bless the tools and workshops of local craftsmen.</w:t>
      </w:r>
    </w:p>
    <w:p w:rsidR="00493401" w:rsidRDefault="00022DDA">
      <w:pPr>
        <w:pStyle w:val="Standard"/>
        <w:numPr>
          <w:ilvl w:val="0"/>
          <w:numId w:val="9"/>
        </w:numPr>
      </w:pPr>
      <w:r>
        <w:rPr>
          <w:rFonts w:ascii="Pericles" w:hAnsi="Pericles"/>
          <w:b/>
          <w:i/>
          <w:sz w:val="20"/>
        </w:rPr>
        <w:t>Cleansing Water</w:t>
      </w:r>
      <w:r>
        <w:rPr>
          <w:rFonts w:ascii="Pericles" w:hAnsi="Pericles"/>
          <w:sz w:val="20"/>
        </w:rPr>
        <w:t xml:space="preserve"> </w:t>
      </w:r>
      <w:r>
        <w:rPr>
          <w:rFonts w:ascii="Arial" w:hAnsi="Arial" w:cs="Arial"/>
          <w:sz w:val="20"/>
        </w:rPr>
        <w:t>–</w:t>
      </w:r>
      <w:r>
        <w:rPr>
          <w:rFonts w:ascii="Pericles" w:hAnsi="Pericles"/>
          <w:sz w:val="20"/>
        </w:rPr>
        <w:t xml:space="preserve"> Aquae’s priests are responsible for the quality of the water used by cities and farms. Anything that spoils the rivers and lakes of Anthis must be corrected.</w:t>
      </w:r>
    </w:p>
    <w:p w:rsidR="00493401" w:rsidRDefault="00022DDA">
      <w:pPr>
        <w:pStyle w:val="Standard"/>
        <w:numPr>
          <w:ilvl w:val="0"/>
          <w:numId w:val="9"/>
        </w:numPr>
      </w:pPr>
      <w:r>
        <w:rPr>
          <w:rFonts w:ascii="Pericles" w:hAnsi="Pericles"/>
          <w:b/>
          <w:i/>
          <w:sz w:val="20"/>
        </w:rPr>
        <w:t>Farmer’s Prayer</w:t>
      </w:r>
      <w:r>
        <w:rPr>
          <w:rFonts w:ascii="Pericles" w:hAnsi="Pericles"/>
          <w:sz w:val="20"/>
        </w:rPr>
        <w:t xml:space="preserve"> </w:t>
      </w:r>
      <w:r>
        <w:rPr>
          <w:rFonts w:ascii="Arial" w:hAnsi="Arial" w:cs="Arial"/>
          <w:sz w:val="20"/>
        </w:rPr>
        <w:t>–</w:t>
      </w:r>
      <w:r>
        <w:rPr>
          <w:rFonts w:ascii="Pericles" w:hAnsi="Pericles"/>
          <w:sz w:val="20"/>
        </w:rPr>
        <w:t xml:space="preserve"> Every year before planting, villages hold a special festival to Aquae to pray for a good harvest.</w:t>
      </w:r>
    </w:p>
    <w:p w:rsidR="00493401" w:rsidRDefault="00022DDA">
      <w:pPr>
        <w:pStyle w:val="Standard"/>
        <w:numPr>
          <w:ilvl w:val="0"/>
          <w:numId w:val="9"/>
        </w:numPr>
      </w:pPr>
      <w:r>
        <w:rPr>
          <w:rFonts w:ascii="Pericles" w:hAnsi="Pericles"/>
          <w:b/>
          <w:i/>
          <w:sz w:val="20"/>
        </w:rPr>
        <w:t xml:space="preserve">River Prayer </w:t>
      </w:r>
      <w:r>
        <w:rPr>
          <w:rFonts w:ascii="Arial" w:hAnsi="Arial" w:cs="Arial"/>
          <w:i/>
          <w:sz w:val="20"/>
        </w:rPr>
        <w:t>–</w:t>
      </w:r>
      <w:r>
        <w:rPr>
          <w:rFonts w:ascii="Pericles" w:hAnsi="Pericles"/>
          <w:i/>
          <w:sz w:val="20"/>
        </w:rPr>
        <w:t xml:space="preserve"> </w:t>
      </w:r>
      <w:r>
        <w:rPr>
          <w:rFonts w:ascii="Pericles" w:hAnsi="Pericles"/>
          <w:sz w:val="20"/>
        </w:rPr>
        <w:t>When crossing a river, it is customary to say a prayer to Aquae, or even leave a small sacrifice of gold, or grain.</w:t>
      </w:r>
    </w:p>
    <w:p w:rsidR="00493401" w:rsidRDefault="00493401">
      <w:pPr>
        <w:pStyle w:val="Standard"/>
        <w:rPr>
          <w:rFonts w:ascii="Pericles" w:hAnsi="Pericles"/>
          <w:sz w:val="20"/>
        </w:rPr>
      </w:pPr>
    </w:p>
    <w:p w:rsidR="00493401" w:rsidRDefault="00022DDA">
      <w:pPr>
        <w:pStyle w:val="Standard"/>
        <w:rPr>
          <w:rFonts w:ascii="Pericles" w:hAnsi="Pericles"/>
          <w:b/>
          <w:bCs/>
          <w:sz w:val="20"/>
        </w:rPr>
      </w:pPr>
      <w:r>
        <w:rPr>
          <w:rFonts w:ascii="Pericles" w:hAnsi="Pericles"/>
          <w:b/>
          <w:bCs/>
          <w:sz w:val="20"/>
        </w:rPr>
        <w:t>Aquae's Blessings</w:t>
      </w:r>
    </w:p>
    <w:p w:rsidR="00493401" w:rsidRDefault="00493401">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493401">
        <w:tblPrEx>
          <w:tblCellMar>
            <w:top w:w="0" w:type="dxa"/>
            <w:bottom w:w="0" w:type="dxa"/>
          </w:tblCellMar>
        </w:tblPrEx>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9</w:t>
            </w:r>
          </w:p>
        </w:tc>
      </w:tr>
      <w:tr w:rsidR="00493401">
        <w:tblPrEx>
          <w:tblCellMar>
            <w:top w:w="0" w:type="dxa"/>
            <w:bottom w:w="0" w:type="dxa"/>
          </w:tblCellMar>
        </w:tblPrEx>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10"/>
              </w:numPr>
              <w:rPr>
                <w:rFonts w:ascii="Pericles" w:hAnsi="Pericles"/>
                <w:sz w:val="16"/>
                <w:szCs w:val="16"/>
              </w:rPr>
            </w:pPr>
            <w:r>
              <w:rPr>
                <w:rFonts w:ascii="Pericles" w:hAnsi="Pericles"/>
                <w:sz w:val="16"/>
                <w:szCs w:val="16"/>
              </w:rPr>
              <w:t>Craftsman</w:t>
            </w:r>
          </w:p>
          <w:p w:rsidR="00493401" w:rsidRDefault="00022DDA">
            <w:pPr>
              <w:pStyle w:val="ListParagraph"/>
              <w:numPr>
                <w:ilvl w:val="0"/>
                <w:numId w:val="7"/>
              </w:numPr>
              <w:rPr>
                <w:rFonts w:ascii="Pericles" w:hAnsi="Pericles"/>
                <w:sz w:val="16"/>
                <w:szCs w:val="16"/>
              </w:rPr>
            </w:pPr>
            <w:r>
              <w:rPr>
                <w:rFonts w:ascii="Pericles" w:hAnsi="Pericles"/>
                <w:sz w:val="16"/>
                <w:szCs w:val="16"/>
              </w:rPr>
              <w:t>River Born</w:t>
            </w:r>
          </w:p>
          <w:p w:rsidR="00493401" w:rsidRDefault="00022DDA">
            <w:pPr>
              <w:pStyle w:val="ListParagraph"/>
              <w:numPr>
                <w:ilvl w:val="0"/>
                <w:numId w:val="7"/>
              </w:numPr>
              <w:rPr>
                <w:rFonts w:ascii="Pericles" w:hAnsi="Pericles"/>
                <w:sz w:val="16"/>
                <w:szCs w:val="16"/>
              </w:rPr>
            </w:pPr>
            <w:r>
              <w:rPr>
                <w:rFonts w:ascii="Pericles" w:hAnsi="Pericles"/>
                <w:sz w:val="16"/>
                <w:szCs w:val="16"/>
              </w:rPr>
              <w:t>Repellent I</w:t>
            </w:r>
          </w:p>
          <w:p w:rsidR="00493401" w:rsidRDefault="00022DDA">
            <w:pPr>
              <w:pStyle w:val="ListParagraph"/>
              <w:numPr>
                <w:ilvl w:val="0"/>
                <w:numId w:val="7"/>
              </w:numPr>
              <w:rPr>
                <w:rFonts w:ascii="Pericles" w:hAnsi="Pericles"/>
                <w:sz w:val="16"/>
                <w:szCs w:val="16"/>
              </w:rPr>
            </w:pPr>
            <w:r>
              <w:rPr>
                <w:rFonts w:ascii="Pericles" w:hAnsi="Pericles"/>
                <w:sz w:val="16"/>
                <w:szCs w:val="16"/>
              </w:rPr>
              <w:t>Resist Poison(1)</w:t>
            </w:r>
          </w:p>
          <w:p w:rsidR="00493401" w:rsidRDefault="00493401">
            <w:pPr>
              <w:pStyle w:val="ListParagraph"/>
              <w:ind w:left="0"/>
              <w:rPr>
                <w:rFonts w:ascii="Pericles" w:hAnsi="Pericles"/>
                <w:sz w:val="16"/>
                <w:szCs w:val="16"/>
              </w:rPr>
            </w:pPr>
          </w:p>
          <w:p w:rsidR="00493401" w:rsidRDefault="00493401">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Aquae's Teachings</w:t>
            </w:r>
          </w:p>
          <w:p w:rsidR="00493401" w:rsidRDefault="00022DDA">
            <w:pPr>
              <w:pStyle w:val="ListParagraph"/>
              <w:numPr>
                <w:ilvl w:val="0"/>
                <w:numId w:val="7"/>
              </w:numPr>
              <w:rPr>
                <w:rFonts w:ascii="Pericles" w:hAnsi="Pericles"/>
                <w:sz w:val="16"/>
                <w:szCs w:val="16"/>
              </w:rPr>
            </w:pPr>
            <w:r>
              <w:rPr>
                <w:rFonts w:ascii="Pericles" w:hAnsi="Pericles"/>
                <w:sz w:val="16"/>
                <w:szCs w:val="16"/>
              </w:rPr>
              <w:t>Charisma(2)</w:t>
            </w:r>
          </w:p>
          <w:p w:rsidR="00493401" w:rsidRDefault="00022DDA">
            <w:pPr>
              <w:pStyle w:val="ListParagraph"/>
              <w:numPr>
                <w:ilvl w:val="0"/>
                <w:numId w:val="7"/>
              </w:numPr>
              <w:rPr>
                <w:rFonts w:ascii="Pericles" w:hAnsi="Pericles"/>
                <w:sz w:val="16"/>
                <w:szCs w:val="16"/>
              </w:rPr>
            </w:pPr>
            <w:r>
              <w:rPr>
                <w:rFonts w:ascii="Pericles" w:hAnsi="Pericles"/>
                <w:sz w:val="16"/>
                <w:szCs w:val="16"/>
              </w:rPr>
              <w:t>Healing Hands</w:t>
            </w:r>
          </w:p>
          <w:p w:rsidR="00493401" w:rsidRDefault="00022DDA">
            <w:pPr>
              <w:pStyle w:val="ListParagraph"/>
              <w:numPr>
                <w:ilvl w:val="0"/>
                <w:numId w:val="7"/>
              </w:numPr>
              <w:rPr>
                <w:rFonts w:ascii="Pericles" w:hAnsi="Pericles"/>
                <w:sz w:val="16"/>
                <w:szCs w:val="16"/>
              </w:rPr>
            </w:pPr>
            <w:r>
              <w:rPr>
                <w:rFonts w:ascii="Pericles" w:hAnsi="Pericles"/>
                <w:sz w:val="16"/>
                <w:szCs w:val="16"/>
              </w:rPr>
              <w:t>Repellent II</w:t>
            </w:r>
          </w:p>
          <w:p w:rsidR="00493401" w:rsidRDefault="00022DDA">
            <w:pPr>
              <w:pStyle w:val="ListParagraph"/>
              <w:numPr>
                <w:ilvl w:val="0"/>
                <w:numId w:val="7"/>
              </w:numPr>
              <w:rPr>
                <w:rFonts w:ascii="Pericles" w:hAnsi="Pericles"/>
                <w:sz w:val="16"/>
                <w:szCs w:val="16"/>
              </w:rPr>
            </w:pPr>
            <w:r>
              <w:rPr>
                <w:rFonts w:ascii="Pericles" w:hAnsi="Pericles"/>
                <w:sz w:val="16"/>
                <w:szCs w:val="16"/>
              </w:rPr>
              <w:t>Wit(2)</w:t>
            </w:r>
          </w:p>
          <w:p w:rsidR="00493401" w:rsidRDefault="00493401">
            <w:pPr>
              <w:pStyle w:val="ListParagraph"/>
              <w:ind w:left="0"/>
              <w:rPr>
                <w:rFonts w:ascii="Pericles" w:hAnsi="Pericles"/>
                <w:sz w:val="16"/>
                <w:szCs w:val="16"/>
              </w:rPr>
            </w:pPr>
          </w:p>
          <w:p w:rsidR="00493401" w:rsidRDefault="00493401">
            <w:pPr>
              <w:pStyle w:val="ListParagraph"/>
              <w:ind w:left="360"/>
              <w:rPr>
                <w:rFonts w:ascii="Pericles" w:hAnsi="Pericles"/>
                <w:sz w:val="16"/>
                <w:szCs w:val="16"/>
              </w:rPr>
            </w:pPr>
          </w:p>
          <w:p w:rsidR="00493401" w:rsidRDefault="00493401">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Auto Craft(11)</w:t>
            </w:r>
          </w:p>
          <w:p w:rsidR="00493401" w:rsidRDefault="00022DDA">
            <w:pPr>
              <w:pStyle w:val="ListParagraph"/>
              <w:numPr>
                <w:ilvl w:val="0"/>
                <w:numId w:val="7"/>
              </w:numPr>
              <w:rPr>
                <w:rFonts w:ascii="Pericles" w:hAnsi="Pericles"/>
                <w:sz w:val="16"/>
                <w:szCs w:val="16"/>
              </w:rPr>
            </w:pPr>
            <w:r>
              <w:rPr>
                <w:rFonts w:ascii="Pericles" w:hAnsi="Pericles"/>
                <w:sz w:val="16"/>
                <w:szCs w:val="16"/>
              </w:rPr>
              <w:t>Charisma(4)</w:t>
            </w:r>
          </w:p>
          <w:p w:rsidR="00493401" w:rsidRDefault="00022DDA">
            <w:pPr>
              <w:pStyle w:val="ListParagraph"/>
              <w:numPr>
                <w:ilvl w:val="0"/>
                <w:numId w:val="7"/>
              </w:numPr>
              <w:rPr>
                <w:rFonts w:ascii="Pericles" w:hAnsi="Pericles"/>
                <w:sz w:val="16"/>
                <w:szCs w:val="16"/>
              </w:rPr>
            </w:pPr>
            <w:r>
              <w:rPr>
                <w:rFonts w:ascii="Pericles" w:hAnsi="Pericles"/>
                <w:sz w:val="16"/>
                <w:szCs w:val="16"/>
              </w:rPr>
              <w:t>Resist Poison(2)</w:t>
            </w:r>
          </w:p>
          <w:p w:rsidR="00493401" w:rsidRDefault="00022DDA">
            <w:pPr>
              <w:pStyle w:val="ListParagraph"/>
              <w:numPr>
                <w:ilvl w:val="0"/>
                <w:numId w:val="7"/>
              </w:numPr>
              <w:rPr>
                <w:rFonts w:ascii="Pericles" w:hAnsi="Pericles"/>
                <w:sz w:val="16"/>
                <w:szCs w:val="16"/>
              </w:rPr>
            </w:pPr>
            <w:r>
              <w:rPr>
                <w:rFonts w:ascii="Pericles" w:hAnsi="Pericles"/>
                <w:sz w:val="16"/>
                <w:szCs w:val="16"/>
              </w:rPr>
              <w:t>Wit(4)</w:t>
            </w:r>
          </w:p>
          <w:p w:rsidR="00493401" w:rsidRDefault="00493401">
            <w:pPr>
              <w:pStyle w:val="ListParagraph"/>
              <w:ind w:left="360"/>
              <w:rPr>
                <w:rFonts w:ascii="Pericles" w:hAnsi="Pericles"/>
                <w:sz w:val="16"/>
                <w:szCs w:val="16"/>
              </w:rPr>
            </w:pPr>
          </w:p>
        </w:tc>
      </w:tr>
    </w:tbl>
    <w:p w:rsidR="00493401" w:rsidRDefault="00493401">
      <w:pPr>
        <w:pStyle w:val="Standard"/>
        <w:rPr>
          <w:rFonts w:ascii="Pericles" w:hAnsi="Pericles"/>
          <w:sz w:val="20"/>
          <w:szCs w:val="20"/>
        </w:rPr>
      </w:pPr>
    </w:p>
    <w:p w:rsidR="00493401" w:rsidRDefault="00022DDA">
      <w:pPr>
        <w:pStyle w:val="Standard"/>
        <w:rPr>
          <w:rFonts w:ascii="Pericles" w:hAnsi="Pericles"/>
          <w:b/>
          <w:bCs/>
          <w:sz w:val="20"/>
          <w:szCs w:val="20"/>
        </w:rPr>
      </w:pPr>
      <w:r>
        <w:rPr>
          <w:rFonts w:ascii="Pericles" w:hAnsi="Pericles"/>
          <w:b/>
          <w:bCs/>
          <w:sz w:val="20"/>
          <w:szCs w:val="20"/>
        </w:rPr>
        <w:t>Aquae's Touch</w:t>
      </w:r>
    </w:p>
    <w:p w:rsidR="00493401" w:rsidRDefault="00493401">
      <w:pPr>
        <w:pStyle w:val="Standard"/>
        <w:rPr>
          <w:rFonts w:ascii="Pericles" w:hAnsi="Pericles"/>
          <w:sz w:val="20"/>
          <w:szCs w:val="20"/>
        </w:rPr>
      </w:pPr>
    </w:p>
    <w:p w:rsidR="00493401" w:rsidRDefault="00022DDA">
      <w:pPr>
        <w:pStyle w:val="Standard"/>
        <w:rPr>
          <w:rFonts w:ascii="Pericles" w:hAnsi="Pericles"/>
          <w:sz w:val="20"/>
          <w:szCs w:val="20"/>
        </w:rPr>
      </w:pPr>
      <w:r>
        <w:rPr>
          <w:rFonts w:ascii="Pericles" w:hAnsi="Pericles"/>
          <w:sz w:val="20"/>
          <w:szCs w:val="20"/>
        </w:rPr>
        <w:t>Characters that are god-touched by Aquae can choose from the following benefits:</w:t>
      </w:r>
    </w:p>
    <w:p w:rsidR="00493401" w:rsidRDefault="00022DDA">
      <w:pPr>
        <w:pStyle w:val="Standard"/>
        <w:numPr>
          <w:ilvl w:val="0"/>
          <w:numId w:val="11"/>
        </w:numPr>
      </w:pPr>
      <w:r>
        <w:rPr>
          <w:rFonts w:ascii="Pericles" w:hAnsi="Pericles"/>
          <w:b/>
          <w:bCs/>
          <w:i/>
          <w:iCs/>
          <w:sz w:val="20"/>
          <w:szCs w:val="20"/>
        </w:rPr>
        <w:t>Green Finger</w:t>
      </w:r>
      <w:r>
        <w:rPr>
          <w:rFonts w:ascii="Pericles" w:hAnsi="Pericles"/>
          <w:sz w:val="20"/>
          <w:szCs w:val="20"/>
        </w:rPr>
        <w:t xml:space="preserve"> – You have an uncanny way with plants, and can grow anything in almost any conditions. Your gardens are always blooming with fruits and flowers. You get a +4 to agriculture and herb lore checks pertaining to growing and cultivating plants – this includes assisting agriculture attempts by your enclave.</w:t>
      </w:r>
    </w:p>
    <w:p w:rsidR="00493401" w:rsidRDefault="00022DDA">
      <w:pPr>
        <w:pStyle w:val="Standard"/>
        <w:numPr>
          <w:ilvl w:val="0"/>
          <w:numId w:val="11"/>
        </w:numPr>
      </w:pPr>
      <w:r>
        <w:rPr>
          <w:rFonts w:ascii="Pericles" w:hAnsi="Pericles"/>
          <w:b/>
          <w:bCs/>
          <w:i/>
          <w:iCs/>
          <w:sz w:val="20"/>
          <w:szCs w:val="20"/>
        </w:rPr>
        <w:t>Locust Form</w:t>
      </w:r>
      <w:r>
        <w:rPr>
          <w:rFonts w:ascii="Pericles" w:hAnsi="Pericles"/>
          <w:sz w:val="20"/>
          <w:szCs w:val="20"/>
        </w:rPr>
        <w:t xml:space="preserve"> – You can spend one divine favor to call upon the dreaded locust form to increase your combat abilities. In locust form, you gain these abilities:</w:t>
      </w:r>
    </w:p>
    <w:p w:rsidR="00493401" w:rsidRDefault="00022DDA">
      <w:pPr>
        <w:pStyle w:val="Standard"/>
        <w:numPr>
          <w:ilvl w:val="1"/>
          <w:numId w:val="11"/>
        </w:numPr>
        <w:rPr>
          <w:rFonts w:ascii="Pericles" w:hAnsi="Pericles"/>
          <w:sz w:val="20"/>
          <w:szCs w:val="20"/>
        </w:rPr>
      </w:pPr>
      <w:r>
        <w:rPr>
          <w:rFonts w:ascii="Pericles" w:hAnsi="Pericles"/>
          <w:sz w:val="20"/>
          <w:szCs w:val="20"/>
        </w:rPr>
        <w:t>+2 armor value</w:t>
      </w:r>
    </w:p>
    <w:p w:rsidR="00493401" w:rsidRDefault="00022DDA">
      <w:pPr>
        <w:pStyle w:val="Standard"/>
        <w:numPr>
          <w:ilvl w:val="1"/>
          <w:numId w:val="11"/>
        </w:numPr>
        <w:rPr>
          <w:rFonts w:ascii="Pericles" w:hAnsi="Pericles"/>
          <w:sz w:val="20"/>
          <w:szCs w:val="20"/>
        </w:rPr>
      </w:pPr>
      <w:r>
        <w:rPr>
          <w:rFonts w:ascii="Pericles" w:hAnsi="Pericles"/>
          <w:sz w:val="20"/>
          <w:szCs w:val="20"/>
        </w:rPr>
        <w:lastRenderedPageBreak/>
        <w:t>+2 muscle; +4 toughness; +4 hit points</w:t>
      </w:r>
    </w:p>
    <w:p w:rsidR="00493401" w:rsidRDefault="00022DDA">
      <w:pPr>
        <w:pStyle w:val="Standard"/>
        <w:numPr>
          <w:ilvl w:val="1"/>
          <w:numId w:val="11"/>
        </w:numPr>
        <w:rPr>
          <w:rFonts w:ascii="Pericles" w:hAnsi="Pericles"/>
          <w:sz w:val="20"/>
          <w:szCs w:val="20"/>
        </w:rPr>
      </w:pPr>
      <w:r>
        <w:rPr>
          <w:rFonts w:ascii="Pericles" w:hAnsi="Pericles"/>
          <w:sz w:val="20"/>
          <w:szCs w:val="20"/>
        </w:rPr>
        <w:t>You can see in all directions and cannot be flanked</w:t>
      </w:r>
    </w:p>
    <w:p w:rsidR="00493401" w:rsidRDefault="00022DDA">
      <w:pPr>
        <w:pStyle w:val="Standard"/>
        <w:numPr>
          <w:ilvl w:val="1"/>
          <w:numId w:val="11"/>
        </w:numPr>
        <w:rPr>
          <w:rFonts w:ascii="Pericles" w:hAnsi="Pericles"/>
          <w:sz w:val="20"/>
          <w:szCs w:val="20"/>
        </w:rPr>
      </w:pPr>
      <w:r>
        <w:rPr>
          <w:rFonts w:ascii="Pericles" w:hAnsi="Pericles"/>
          <w:sz w:val="20"/>
          <w:szCs w:val="20"/>
        </w:rPr>
        <w:t>You can cling to sheer surfaces</w:t>
      </w:r>
    </w:p>
    <w:p w:rsidR="00493401" w:rsidRDefault="00022DDA">
      <w:pPr>
        <w:pStyle w:val="Standard"/>
        <w:numPr>
          <w:ilvl w:val="1"/>
          <w:numId w:val="11"/>
        </w:numPr>
        <w:rPr>
          <w:rFonts w:ascii="Pericles" w:hAnsi="Pericles"/>
          <w:sz w:val="20"/>
          <w:szCs w:val="20"/>
        </w:rPr>
      </w:pPr>
      <w:r>
        <w:rPr>
          <w:rFonts w:ascii="Pericles" w:hAnsi="Pericles"/>
          <w:sz w:val="20"/>
          <w:szCs w:val="20"/>
        </w:rPr>
        <w:t>You gain a wing-assisted 10 hex leap</w:t>
      </w:r>
    </w:p>
    <w:p w:rsidR="00493401" w:rsidRDefault="00022DDA">
      <w:pPr>
        <w:pStyle w:val="Standard"/>
        <w:numPr>
          <w:ilvl w:val="0"/>
          <w:numId w:val="11"/>
        </w:numPr>
      </w:pPr>
      <w:r>
        <w:rPr>
          <w:rFonts w:ascii="Pericles" w:hAnsi="Pericles"/>
          <w:b/>
          <w:bCs/>
          <w:i/>
          <w:iCs/>
          <w:sz w:val="20"/>
          <w:szCs w:val="20"/>
        </w:rPr>
        <w:t>Tears of Aquae</w:t>
      </w:r>
      <w:r>
        <w:rPr>
          <w:rFonts w:ascii="Pericles" w:hAnsi="Pericles"/>
          <w:sz w:val="20"/>
          <w:szCs w:val="20"/>
        </w:rPr>
        <w:t xml:space="preserve"> – By spending personal inspiration, or divine favor, you can instantly heal an ally 1d4 for each inspiration spent. This healing does not count as any healing category, and thus stacks with any other healing.</w:t>
      </w:r>
    </w:p>
    <w:p w:rsidR="00493401" w:rsidRDefault="00493401">
      <w:pPr>
        <w:pStyle w:val="Standard"/>
        <w:rPr>
          <w:rFonts w:ascii="Pericles" w:hAnsi="Pericles"/>
          <w:sz w:val="20"/>
          <w:szCs w:val="20"/>
        </w:rPr>
      </w:pPr>
    </w:p>
    <w:p w:rsidR="00493401" w:rsidRDefault="00493401">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20"/>
              </w:rPr>
            </w:pPr>
            <w:r>
              <w:rPr>
                <w:rFonts w:ascii="Pericles" w:hAnsi="Pericles"/>
                <w:b/>
                <w:bCs/>
                <w:sz w:val="20"/>
              </w:rPr>
              <w:t>The Rituals of Aquae</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Tier 1 Rituals</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Crafter's Blessing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12"/>
              </w:numPr>
              <w:rPr>
                <w:rFonts w:ascii="Pericles" w:hAnsi="Pericles"/>
                <w:sz w:val="16"/>
                <w:szCs w:val="20"/>
              </w:rPr>
            </w:pPr>
            <w:r>
              <w:rPr>
                <w:rFonts w:ascii="Pericles" w:hAnsi="Pericles"/>
                <w:sz w:val="16"/>
                <w:szCs w:val="20"/>
              </w:rPr>
              <w:t>The target's next crafting attempt is at +2</w:t>
            </w:r>
          </w:p>
          <w:p w:rsidR="00493401" w:rsidRDefault="00022DDA">
            <w:pPr>
              <w:pStyle w:val="ListParagraph"/>
              <w:numPr>
                <w:ilvl w:val="0"/>
                <w:numId w:val="2"/>
              </w:numPr>
              <w:rPr>
                <w:rFonts w:ascii="Pericles" w:hAnsi="Pericles"/>
                <w:sz w:val="16"/>
                <w:szCs w:val="20"/>
              </w:rPr>
            </w:pPr>
            <w:r>
              <w:rPr>
                <w:rFonts w:ascii="Pericles" w:hAnsi="Pericles"/>
                <w:sz w:val="16"/>
                <w:szCs w:val="20"/>
              </w:rPr>
              <w:t>Expenditure (1)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Bonus +1 / x2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Crossing Prayer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Calms a river and lowers the water to make crossing easier</w:t>
            </w:r>
          </w:p>
          <w:p w:rsidR="00493401" w:rsidRDefault="00022DDA">
            <w:pPr>
              <w:pStyle w:val="ListParagraph"/>
              <w:numPr>
                <w:ilvl w:val="0"/>
                <w:numId w:val="2"/>
              </w:numPr>
              <w:rPr>
                <w:rFonts w:ascii="Pericles" w:hAnsi="Pericles"/>
                <w:sz w:val="16"/>
                <w:szCs w:val="20"/>
              </w:rPr>
            </w:pPr>
            <w:r>
              <w:rPr>
                <w:rFonts w:ascii="Pericles" w:hAnsi="Pericles"/>
                <w:sz w:val="16"/>
                <w:szCs w:val="20"/>
              </w:rPr>
              <w:t>Any check pertaining to navigating the river is +2</w:t>
            </w:r>
          </w:p>
          <w:p w:rsidR="00493401" w:rsidRDefault="00022DDA">
            <w:pPr>
              <w:pStyle w:val="ListParagraph"/>
              <w:numPr>
                <w:ilvl w:val="0"/>
                <w:numId w:val="2"/>
              </w:numPr>
              <w:rPr>
                <w:rFonts w:ascii="Pericles" w:hAnsi="Pericles"/>
                <w:sz w:val="16"/>
                <w:szCs w:val="20"/>
              </w:rPr>
            </w:pPr>
            <w:r>
              <w:rPr>
                <w:rFonts w:ascii="Pericles" w:hAnsi="Pericles"/>
                <w:sz w:val="16"/>
                <w:szCs w:val="20"/>
              </w:rPr>
              <w:t>Lasts until the priest crosses the river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Bonus +1 / x2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Defend Home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and your allies get +1 attack, defense and damage if defending someone's home or a temple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+1 AV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+1 Damage / x1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Farmer's Blessing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Y</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Blesses a village (site) such that all farmers who remain at that site get a +1 to all farming checks for the coming year</w:t>
            </w:r>
          </w:p>
          <w:p w:rsidR="00493401" w:rsidRDefault="00022DDA">
            <w:pPr>
              <w:pStyle w:val="ListParagraph"/>
              <w:numPr>
                <w:ilvl w:val="0"/>
                <w:numId w:val="2"/>
              </w:numPr>
              <w:rPr>
                <w:rFonts w:ascii="Pericles" w:hAnsi="Pericles"/>
                <w:sz w:val="16"/>
                <w:szCs w:val="20"/>
              </w:rPr>
            </w:pPr>
            <w:r>
              <w:rPr>
                <w:rFonts w:ascii="Pericles" w:hAnsi="Pericles"/>
                <w:sz w:val="16"/>
                <w:szCs w:val="20"/>
              </w:rPr>
              <w:t>Alternately, can bless a food site on the strategic map to give it CH+1 for 3 enclave turns. This takes the character's enclave turn.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Bonus +1 / x1 / +8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 – casting does not take your strategic turn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Strategic Duration x2 / x2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Holy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 small volume of water glows and sparkles with the light of the Lantern Gods</w:t>
            </w:r>
          </w:p>
          <w:p w:rsidR="00493401" w:rsidRDefault="00022DDA">
            <w:pPr>
              <w:pStyle w:val="ListParagraph"/>
              <w:numPr>
                <w:ilvl w:val="0"/>
                <w:numId w:val="2"/>
              </w:numPr>
              <w:rPr>
                <w:rFonts w:ascii="Pericles" w:hAnsi="Pericles"/>
                <w:sz w:val="16"/>
                <w:szCs w:val="20"/>
              </w:rPr>
            </w:pPr>
            <w:r>
              <w:rPr>
                <w:rFonts w:ascii="Pericles" w:hAnsi="Pericles"/>
                <w:sz w:val="16"/>
                <w:szCs w:val="20"/>
              </w:rPr>
              <w:t>Casts light in a 10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x4 / +2 DL</w:t>
            </w:r>
          </w:p>
          <w:p w:rsidR="00493401" w:rsidRDefault="00022DDA">
            <w:pPr>
              <w:pStyle w:val="ListParagraph"/>
              <w:numPr>
                <w:ilvl w:val="0"/>
                <w:numId w:val="2"/>
              </w:numPr>
              <w:rPr>
                <w:rFonts w:ascii="Pericles" w:hAnsi="Pericles"/>
                <w:sz w:val="16"/>
                <w:szCs w:val="20"/>
              </w:rPr>
            </w:pPr>
            <w:r>
              <w:rPr>
                <w:rFonts w:ascii="Pericles" w:hAnsi="Pericles"/>
                <w:sz w:val="16"/>
                <w:szCs w:val="20"/>
              </w:rPr>
              <w:t>Radius x2 / 3x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House Guard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 spirit guards a small building, raising the alarm if someone enters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Option – anyone with hostile intent attempting to enter the area must save power(14) or take 1d6+1 penetrating damage upon doing so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 – anyone with hostile intent attempting to enter the area must save power(14) be stunned for one round upon doing so / x1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Locust Swarm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 direct, physical attack that does 2d6 damage</w:t>
            </w:r>
            <w:r w:rsidR="009A634A">
              <w:rPr>
                <w:rFonts w:ascii="Pericles" w:hAnsi="Pericles"/>
                <w:sz w:val="16"/>
                <w:szCs w:val="20"/>
              </w:rPr>
              <w:t xml:space="preserve"> (Skill)</w:t>
            </w:r>
          </w:p>
          <w:p w:rsidR="00493401" w:rsidRDefault="00022DDA">
            <w:pPr>
              <w:pStyle w:val="ListParagraph"/>
              <w:numPr>
                <w:ilvl w:val="0"/>
                <w:numId w:val="2"/>
              </w:numPr>
              <w:rPr>
                <w:rFonts w:ascii="Pericles" w:hAnsi="Pericles"/>
                <w:sz w:val="16"/>
                <w:szCs w:val="20"/>
              </w:rPr>
            </w:pPr>
            <w:r>
              <w:rPr>
                <w:rFonts w:ascii="Pericles" w:hAnsi="Pericles"/>
                <w:sz w:val="16"/>
                <w:szCs w:val="20"/>
              </w:rPr>
              <w:t>Pierce(3)</w:t>
            </w:r>
          </w:p>
          <w:p w:rsidR="00493401" w:rsidRDefault="00022DDA">
            <w:pPr>
              <w:pStyle w:val="ListParagraph"/>
              <w:numPr>
                <w:ilvl w:val="0"/>
                <w:numId w:val="2"/>
              </w:numPr>
            </w:pPr>
            <w:r>
              <w:rPr>
                <w:rFonts w:ascii="Pericles" w:hAnsi="Pericles"/>
                <w:sz w:val="16"/>
                <w:szCs w:val="20"/>
              </w:rPr>
              <w:t xml:space="preserve">Expenditure(1) or </w:t>
            </w:r>
            <w:r>
              <w:rPr>
                <w:rFonts w:ascii="Pericles" w:hAnsi="Pericles"/>
                <w:b/>
                <w:bCs/>
                <w:i/>
                <w:iCs/>
                <w:sz w:val="16"/>
                <w:szCs w:val="20"/>
              </w:rPr>
              <w:t>Divine 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p w:rsidR="00493401" w:rsidRDefault="00022DDA">
            <w:pPr>
              <w:pStyle w:val="ListParagraph"/>
              <w:numPr>
                <w:ilvl w:val="0"/>
                <w:numId w:val="2"/>
              </w:numPr>
              <w:rPr>
                <w:rFonts w:ascii="Pericles" w:hAnsi="Pericles"/>
                <w:sz w:val="16"/>
                <w:szCs w:val="20"/>
              </w:rPr>
            </w:pPr>
            <w:r>
              <w:rPr>
                <w:rFonts w:ascii="Pericles" w:hAnsi="Pericles"/>
                <w:sz w:val="16"/>
                <w:szCs w:val="20"/>
              </w:rPr>
              <w:t>Morph – you can cast the spell once each fight without incurring the expenditure penalty / x1 / +0 DL</w:t>
            </w:r>
          </w:p>
          <w:p w:rsidR="00493401" w:rsidRDefault="00022DDA">
            <w:pPr>
              <w:pStyle w:val="ListParagraph"/>
              <w:numPr>
                <w:ilvl w:val="0"/>
                <w:numId w:val="2"/>
              </w:numPr>
              <w:rPr>
                <w:rFonts w:ascii="Pericles" w:hAnsi="Pericles"/>
                <w:sz w:val="16"/>
                <w:szCs w:val="20"/>
              </w:rPr>
            </w:pPr>
            <w:r>
              <w:rPr>
                <w:rFonts w:ascii="Pericles" w:hAnsi="Pericles"/>
                <w:sz w:val="16"/>
                <w:szCs w:val="20"/>
              </w:rPr>
              <w:t>Pierce +1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Save DL +2 / x3 / +2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Purify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Bless a small totem so that it purifies a small spring or section of river</w:t>
            </w:r>
          </w:p>
          <w:p w:rsidR="00493401" w:rsidRDefault="00022DDA">
            <w:pPr>
              <w:pStyle w:val="ListParagraph"/>
              <w:numPr>
                <w:ilvl w:val="0"/>
                <w:numId w:val="2"/>
              </w:numPr>
              <w:rPr>
                <w:rFonts w:ascii="Pericles" w:hAnsi="Pericles"/>
                <w:sz w:val="16"/>
                <w:szCs w:val="20"/>
              </w:rPr>
            </w:pPr>
            <w:r>
              <w:rPr>
                <w:rFonts w:ascii="Pericles" w:hAnsi="Pericles"/>
                <w:sz w:val="16"/>
                <w:szCs w:val="20"/>
              </w:rPr>
              <w:t>Affects a 20 meter radius</w:t>
            </w:r>
          </w:p>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Does not destroy sources of continued contamination; once the spell ends, the water will be fouled once again</w:t>
            </w:r>
          </w:p>
          <w:p w:rsidR="00493401" w:rsidRDefault="00022DDA">
            <w:pPr>
              <w:pStyle w:val="ListParagraph"/>
              <w:numPr>
                <w:ilvl w:val="0"/>
                <w:numId w:val="2"/>
              </w:numPr>
              <w:rPr>
                <w:rFonts w:ascii="Pericles" w:hAnsi="Pericles"/>
                <w:sz w:val="16"/>
                <w:szCs w:val="20"/>
              </w:rPr>
            </w:pPr>
            <w:r>
              <w:rPr>
                <w:rFonts w:ascii="Pericles" w:hAnsi="Pericles"/>
                <w:sz w:val="16"/>
                <w:szCs w:val="20"/>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Duration x5 / x4 / +2 DL</w:t>
            </w:r>
          </w:p>
          <w:p w:rsidR="00493401" w:rsidRDefault="00022DDA">
            <w:pPr>
              <w:pStyle w:val="ListParagraph"/>
              <w:numPr>
                <w:ilvl w:val="0"/>
                <w:numId w:val="2"/>
              </w:numPr>
              <w:rPr>
                <w:rFonts w:ascii="Pericles" w:hAnsi="Pericles"/>
                <w:sz w:val="16"/>
                <w:szCs w:val="20"/>
              </w:rPr>
            </w:pPr>
            <w:r>
              <w:rPr>
                <w:rFonts w:ascii="Pericles" w:hAnsi="Pericles"/>
                <w:sz w:val="16"/>
                <w:szCs w:val="20"/>
              </w:rPr>
              <w:t xml:space="preserve">Option – at the GM's discretion, destroys a source of contamination if in the radius of </w:t>
            </w:r>
            <w:r>
              <w:rPr>
                <w:rFonts w:ascii="Pericles" w:hAnsi="Pericles"/>
                <w:sz w:val="16"/>
                <w:szCs w:val="20"/>
              </w:rPr>
              <w:lastRenderedPageBreak/>
              <w:t>the spell / x1 / +10 DL</w:t>
            </w:r>
          </w:p>
          <w:p w:rsidR="00493401" w:rsidRDefault="00022DDA">
            <w:pPr>
              <w:pStyle w:val="ListParagraph"/>
              <w:numPr>
                <w:ilvl w:val="0"/>
                <w:numId w:val="2"/>
              </w:numPr>
              <w:rPr>
                <w:rFonts w:ascii="Pericles" w:hAnsi="Pericles"/>
                <w:sz w:val="16"/>
                <w:szCs w:val="20"/>
              </w:rPr>
            </w:pPr>
            <w:r>
              <w:rPr>
                <w:rFonts w:ascii="Pericles" w:hAnsi="Pericles"/>
                <w:sz w:val="16"/>
                <w:szCs w:val="20"/>
              </w:rPr>
              <w:t>Radius x2 / 3x / +3 DL</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lastRenderedPageBreak/>
              <w:t>Tier 2 Rituals</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Blessing of the Boat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 boat appears in the next few minutes, gently floating near shore</w:t>
            </w:r>
          </w:p>
          <w:p w:rsidR="00493401" w:rsidRDefault="00022DDA">
            <w:pPr>
              <w:pStyle w:val="ListParagraph"/>
              <w:numPr>
                <w:ilvl w:val="0"/>
                <w:numId w:val="2"/>
              </w:numPr>
              <w:rPr>
                <w:rFonts w:ascii="Pericles" w:hAnsi="Pericles"/>
                <w:sz w:val="16"/>
                <w:szCs w:val="20"/>
              </w:rPr>
            </w:pPr>
            <w:r>
              <w:rPr>
                <w:rFonts w:ascii="Pericles" w:hAnsi="Pericles"/>
                <w:sz w:val="16"/>
                <w:szCs w:val="20"/>
              </w:rPr>
              <w:t>The boat holds the priest and his party (up to 6 people)</w:t>
            </w:r>
          </w:p>
          <w:p w:rsidR="00493401" w:rsidRDefault="00022DDA">
            <w:pPr>
              <w:pStyle w:val="ListParagraph"/>
              <w:numPr>
                <w:ilvl w:val="0"/>
                <w:numId w:val="2"/>
              </w:numPr>
              <w:rPr>
                <w:rFonts w:ascii="Pericles" w:hAnsi="Pericles"/>
                <w:sz w:val="16"/>
                <w:szCs w:val="20"/>
              </w:rPr>
            </w:pPr>
            <w:r>
              <w:rPr>
                <w:rFonts w:ascii="Pericles" w:hAnsi="Pericles"/>
                <w:sz w:val="16"/>
                <w:szCs w:val="20"/>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x4 / +2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 – grants sailing skill +2 (or 12 skill)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Passengers x2 / x3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Healing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Turns fresh water into healing salve</w:t>
            </w:r>
          </w:p>
          <w:p w:rsidR="00493401" w:rsidRDefault="00022DDA">
            <w:pPr>
              <w:pStyle w:val="ListParagraph"/>
              <w:numPr>
                <w:ilvl w:val="0"/>
                <w:numId w:val="2"/>
              </w:numPr>
              <w:rPr>
                <w:rFonts w:ascii="Pericles" w:hAnsi="Pericles"/>
                <w:sz w:val="16"/>
                <w:szCs w:val="20"/>
              </w:rPr>
            </w:pPr>
            <w:r>
              <w:rPr>
                <w:rFonts w:ascii="Pericles" w:hAnsi="Pericles"/>
                <w:sz w:val="16"/>
                <w:szCs w:val="20"/>
              </w:rPr>
              <w:t>Salve takes a whole round to apply</w:t>
            </w:r>
          </w:p>
          <w:p w:rsidR="00493401" w:rsidRDefault="00022DDA">
            <w:pPr>
              <w:pStyle w:val="ListParagraph"/>
              <w:numPr>
                <w:ilvl w:val="0"/>
                <w:numId w:val="2"/>
              </w:numPr>
              <w:rPr>
                <w:rFonts w:ascii="Pericles" w:hAnsi="Pericles"/>
                <w:sz w:val="16"/>
                <w:szCs w:val="20"/>
              </w:rPr>
            </w:pPr>
            <w:r>
              <w:rPr>
                <w:rFonts w:ascii="Pericles" w:hAnsi="Pericles"/>
                <w:sz w:val="16"/>
                <w:szCs w:val="20"/>
              </w:rPr>
              <w:t>One skin of water can treat 3 injuries</w:t>
            </w:r>
          </w:p>
          <w:p w:rsidR="00493401" w:rsidRDefault="00022DDA">
            <w:pPr>
              <w:pStyle w:val="ListParagraph"/>
              <w:numPr>
                <w:ilvl w:val="0"/>
                <w:numId w:val="2"/>
              </w:numPr>
              <w:rPr>
                <w:rFonts w:ascii="Pericles" w:hAnsi="Pericles"/>
                <w:sz w:val="16"/>
                <w:szCs w:val="20"/>
              </w:rPr>
            </w:pPr>
            <w:r>
              <w:rPr>
                <w:rFonts w:ascii="Pericles" w:hAnsi="Pericles"/>
                <w:sz w:val="16"/>
                <w:szCs w:val="20"/>
              </w:rPr>
              <w:t>When the spell ends, unused salve becomes water</w:t>
            </w:r>
          </w:p>
          <w:p w:rsidR="00493401" w:rsidRDefault="00022DDA">
            <w:pPr>
              <w:pStyle w:val="ListParagraph"/>
              <w:numPr>
                <w:ilvl w:val="0"/>
                <w:numId w:val="2"/>
              </w:numPr>
              <w:rPr>
                <w:rFonts w:ascii="Pericles" w:hAnsi="Pericles"/>
                <w:sz w:val="16"/>
                <w:szCs w:val="20"/>
              </w:rPr>
            </w:pPr>
            <w:r>
              <w:rPr>
                <w:rFonts w:ascii="Pericles" w:hAnsi="Pericles"/>
                <w:sz w:val="16"/>
                <w:szCs w:val="20"/>
              </w:rPr>
              <w:t>Magic 2d4 healing</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Amount x2 / 2x / +3 DL</w:t>
            </w:r>
          </w:p>
          <w:p w:rsidR="00493401" w:rsidRDefault="00022DDA">
            <w:pPr>
              <w:pStyle w:val="ListParagraph"/>
              <w:numPr>
                <w:ilvl w:val="0"/>
                <w:numId w:val="2"/>
              </w:numPr>
              <w:rPr>
                <w:rFonts w:ascii="Pericles" w:hAnsi="Pericles"/>
                <w:sz w:val="16"/>
                <w:szCs w:val="20"/>
              </w:rPr>
            </w:pPr>
            <w:r>
              <w:rPr>
                <w:rFonts w:ascii="Pericles" w:hAnsi="Pericles"/>
                <w:sz w:val="16"/>
                <w:szCs w:val="20"/>
              </w:rPr>
              <w:t>Duration x5 / x4 / +2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Heal Dice / x2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Locust Cloud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Creates a cloud of locusts in a 3" radius</w:t>
            </w:r>
          </w:p>
          <w:p w:rsidR="00493401" w:rsidRDefault="00022DDA">
            <w:pPr>
              <w:pStyle w:val="ListParagraph"/>
              <w:numPr>
                <w:ilvl w:val="0"/>
                <w:numId w:val="2"/>
              </w:numPr>
              <w:rPr>
                <w:rFonts w:ascii="Pericles" w:hAnsi="Pericles"/>
                <w:sz w:val="16"/>
                <w:szCs w:val="20"/>
              </w:rPr>
            </w:pPr>
            <w:r>
              <w:rPr>
                <w:rFonts w:ascii="Pericles" w:hAnsi="Pericles"/>
                <w:sz w:val="16"/>
                <w:szCs w:val="20"/>
              </w:rPr>
              <w:t>Anyone in the cloud takes 2d6 physical damage</w:t>
            </w:r>
          </w:p>
          <w:p w:rsidR="00493401" w:rsidRDefault="00022DDA">
            <w:pPr>
              <w:pStyle w:val="ListParagraph"/>
              <w:numPr>
                <w:ilvl w:val="0"/>
                <w:numId w:val="2"/>
              </w:numPr>
              <w:rPr>
                <w:rFonts w:ascii="Pericles" w:hAnsi="Pericles"/>
                <w:sz w:val="16"/>
                <w:szCs w:val="20"/>
              </w:rPr>
            </w:pPr>
            <w:r>
              <w:rPr>
                <w:rFonts w:ascii="Pericles" w:hAnsi="Pericles"/>
                <w:sz w:val="16"/>
                <w:szCs w:val="20"/>
              </w:rPr>
              <w:t>Pierce(3)</w:t>
            </w:r>
          </w:p>
          <w:p w:rsidR="00493401" w:rsidRDefault="00022DDA">
            <w:pPr>
              <w:pStyle w:val="ListParagraph"/>
              <w:numPr>
                <w:ilvl w:val="0"/>
                <w:numId w:val="2"/>
              </w:numPr>
              <w:rPr>
                <w:rFonts w:ascii="Pericles" w:hAnsi="Pericles"/>
                <w:sz w:val="16"/>
                <w:szCs w:val="20"/>
              </w:rPr>
            </w:pPr>
            <w:r>
              <w:rPr>
                <w:rFonts w:ascii="Pericles" w:hAnsi="Pericles"/>
                <w:sz w:val="16"/>
                <w:szCs w:val="20"/>
              </w:rPr>
              <w:t>Skill 14 to negate</w:t>
            </w:r>
          </w:p>
          <w:p w:rsidR="00493401" w:rsidRDefault="00022DDA">
            <w:pPr>
              <w:pStyle w:val="ListParagraph"/>
              <w:numPr>
                <w:ilvl w:val="0"/>
                <w:numId w:val="2"/>
              </w:numPr>
            </w:pPr>
            <w:r>
              <w:rPr>
                <w:rFonts w:ascii="Pericles" w:hAnsi="Pericles"/>
                <w:sz w:val="16"/>
                <w:szCs w:val="20"/>
              </w:rPr>
              <w:t xml:space="preserve">Expenditure(1) or </w:t>
            </w:r>
            <w:r>
              <w:rPr>
                <w:rFonts w:ascii="Pericles" w:hAnsi="Pericles"/>
                <w:b/>
                <w:bCs/>
                <w:i/>
                <w:iCs/>
                <w:sz w:val="16"/>
                <w:szCs w:val="20"/>
              </w:rPr>
              <w:t>Divine 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p w:rsidR="00493401" w:rsidRDefault="00022DDA">
            <w:pPr>
              <w:pStyle w:val="ListParagraph"/>
              <w:numPr>
                <w:ilvl w:val="0"/>
                <w:numId w:val="2"/>
              </w:numPr>
              <w:rPr>
                <w:rFonts w:ascii="Pericles" w:hAnsi="Pericles"/>
                <w:sz w:val="16"/>
                <w:szCs w:val="20"/>
              </w:rPr>
            </w:pPr>
            <w:r>
              <w:rPr>
                <w:rFonts w:ascii="Pericles" w:hAnsi="Pericles"/>
                <w:sz w:val="16"/>
                <w:szCs w:val="20"/>
              </w:rPr>
              <w:t>Morph – you can cast the spell once each fight without incurring the expenditure penalty / x1 / +0 DL</w:t>
            </w:r>
          </w:p>
          <w:p w:rsidR="00493401" w:rsidRDefault="00022DDA">
            <w:pPr>
              <w:pStyle w:val="ListParagraph"/>
              <w:numPr>
                <w:ilvl w:val="0"/>
                <w:numId w:val="2"/>
              </w:numPr>
              <w:rPr>
                <w:rFonts w:ascii="Pericles" w:hAnsi="Pericles"/>
                <w:sz w:val="16"/>
                <w:szCs w:val="20"/>
              </w:rPr>
            </w:pPr>
            <w:r>
              <w:rPr>
                <w:rFonts w:ascii="Pericles" w:hAnsi="Pericles"/>
                <w:sz w:val="16"/>
                <w:szCs w:val="20"/>
              </w:rPr>
              <w:t>Pierce +1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Radius x2 / x3 / +3 DL</w:t>
            </w:r>
          </w:p>
          <w:p w:rsidR="00493401" w:rsidRDefault="00022DDA">
            <w:pPr>
              <w:pStyle w:val="ListParagraph"/>
              <w:numPr>
                <w:ilvl w:val="0"/>
                <w:numId w:val="2"/>
              </w:numPr>
              <w:rPr>
                <w:rFonts w:ascii="Pericles" w:hAnsi="Pericles"/>
                <w:sz w:val="16"/>
                <w:szCs w:val="20"/>
              </w:rPr>
            </w:pPr>
            <w:r>
              <w:rPr>
                <w:rFonts w:ascii="Pericles" w:hAnsi="Pericles"/>
                <w:sz w:val="16"/>
                <w:szCs w:val="20"/>
              </w:rPr>
              <w:t>Save DL +2 / x3 / +2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River Guard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Churns a river and raises the water level, making crossing difficult</w:t>
            </w:r>
          </w:p>
          <w:p w:rsidR="00493401" w:rsidRDefault="00022DDA">
            <w:pPr>
              <w:pStyle w:val="ListParagraph"/>
              <w:numPr>
                <w:ilvl w:val="0"/>
                <w:numId w:val="2"/>
              </w:numPr>
              <w:rPr>
                <w:rFonts w:ascii="Pericles" w:hAnsi="Pericles"/>
                <w:sz w:val="16"/>
                <w:szCs w:val="20"/>
              </w:rPr>
            </w:pPr>
            <w:r>
              <w:rPr>
                <w:rFonts w:ascii="Pericles" w:hAnsi="Pericles"/>
                <w:sz w:val="16"/>
                <w:szCs w:val="20"/>
              </w:rPr>
              <w:t>All checks pertaining to crossing the river are at a -2 penalty</w:t>
            </w:r>
          </w:p>
          <w:p w:rsidR="00493401" w:rsidRDefault="00022DDA">
            <w:pPr>
              <w:pStyle w:val="ListParagraph"/>
              <w:numPr>
                <w:ilvl w:val="0"/>
                <w:numId w:val="2"/>
              </w:numPr>
              <w:rPr>
                <w:rFonts w:ascii="Pericles" w:hAnsi="Pericles"/>
                <w:sz w:val="16"/>
                <w:szCs w:val="20"/>
              </w:rPr>
            </w:pPr>
            <w:r>
              <w:rPr>
                <w:rFonts w:ascii="Pericles" w:hAnsi="Pericles"/>
                <w:sz w:val="16"/>
                <w:szCs w:val="20"/>
              </w:rPr>
              <w:t>Anyone failing a check starts to take 1d6 penetrating damage each round until an athletics check is made DL 14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Crossing Penalty -2 / x2 / +4 DL</w:t>
            </w:r>
          </w:p>
          <w:p w:rsidR="00493401" w:rsidRDefault="00022DDA">
            <w:pPr>
              <w:pStyle w:val="ListParagraph"/>
              <w:numPr>
                <w:ilvl w:val="0"/>
                <w:numId w:val="2"/>
              </w:numPr>
              <w:rPr>
                <w:rFonts w:ascii="Pericles" w:hAnsi="Pericles"/>
                <w:sz w:val="16"/>
                <w:szCs w:val="20"/>
              </w:rPr>
            </w:pPr>
            <w:r>
              <w:rPr>
                <w:rFonts w:ascii="Pericles" w:hAnsi="Pericles"/>
                <w:sz w:val="16"/>
                <w:szCs w:val="20"/>
              </w:rPr>
              <w:t>Duration +1 day / x4 / +2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Damage Dice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Save DL +2 / x3 / +2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River Scout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Gives information about the terrain through which the river runs</w:t>
            </w:r>
          </w:p>
          <w:p w:rsidR="00493401" w:rsidRDefault="00022DDA">
            <w:pPr>
              <w:pStyle w:val="ListParagraph"/>
              <w:numPr>
                <w:ilvl w:val="0"/>
                <w:numId w:val="2"/>
              </w:numPr>
              <w:rPr>
                <w:rFonts w:ascii="Pericles" w:hAnsi="Pericles"/>
                <w:sz w:val="16"/>
                <w:szCs w:val="16"/>
              </w:rPr>
            </w:pPr>
            <w:r>
              <w:rPr>
                <w:rFonts w:ascii="Pericles" w:hAnsi="Pericles"/>
                <w:sz w:val="16"/>
                <w:szCs w:val="16"/>
              </w:rPr>
              <w:t>Gives information about creatures who have crossed, traveled or camped near the river</w:t>
            </w:r>
          </w:p>
          <w:p w:rsidR="00493401" w:rsidRDefault="00022DDA">
            <w:pPr>
              <w:pStyle w:val="ListParagraph"/>
              <w:numPr>
                <w:ilvl w:val="0"/>
                <w:numId w:val="2"/>
              </w:numPr>
              <w:rPr>
                <w:rFonts w:ascii="Pericles" w:hAnsi="Pericles"/>
                <w:sz w:val="16"/>
                <w:szCs w:val="16"/>
              </w:rPr>
            </w:pPr>
            <w:r>
              <w:rPr>
                <w:rFonts w:ascii="Pericles" w:hAnsi="Pericles"/>
                <w:sz w:val="16"/>
                <w:szCs w:val="16"/>
              </w:rPr>
              <w:t>+2 to navigate, tracking, herb and animal lore rolls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Bonus +1 / x2 / +4 DL</w:t>
            </w:r>
          </w:p>
        </w:tc>
      </w:tr>
    </w:tbl>
    <w:p w:rsidR="00493401" w:rsidRDefault="00493401">
      <w:pPr>
        <w:pStyle w:val="Standard"/>
        <w:rPr>
          <w:rFonts w:ascii="Pericles" w:hAnsi="Pericles"/>
          <w:sz w:val="20"/>
          <w:szCs w:val="20"/>
        </w:rPr>
      </w:pPr>
    </w:p>
    <w:p w:rsidR="00493401" w:rsidRDefault="00493401">
      <w:pPr>
        <w:pStyle w:val="Standard"/>
        <w:pageBreakBefore/>
        <w:rPr>
          <w:rFonts w:ascii="Pericles" w:hAnsi="Pericles"/>
          <w:sz w:val="20"/>
          <w:szCs w:val="20"/>
        </w:rPr>
      </w:pPr>
    </w:p>
    <w:p w:rsidR="00493401" w:rsidRDefault="00022DDA">
      <w:pPr>
        <w:pStyle w:val="Standard"/>
      </w:pPr>
      <w:r>
        <w:rPr>
          <w:rFonts w:ascii="Pericles" w:hAnsi="Pericles"/>
          <w:b/>
        </w:rPr>
        <w:t>Brul</w:t>
      </w:r>
    </w:p>
    <w:p w:rsidR="00493401" w:rsidRDefault="00493401">
      <w:pPr>
        <w:pStyle w:val="Standard"/>
        <w:rPr>
          <w:rFonts w:ascii="Pericles" w:hAnsi="Pericles"/>
          <w:bCs/>
        </w:rPr>
      </w:pPr>
    </w:p>
    <w:p w:rsidR="00493401" w:rsidRDefault="00022DDA">
      <w:pPr>
        <w:pStyle w:val="Standard"/>
        <w:rPr>
          <w:rFonts w:ascii="Pericles" w:hAnsi="Pericles"/>
          <w:sz w:val="20"/>
        </w:rPr>
      </w:pPr>
      <w:r>
        <w:rPr>
          <w:rFonts w:ascii="Pericles" w:hAnsi="Pericles"/>
          <w:sz w:val="20"/>
        </w:rPr>
        <w:t>Brul is the god of strength, power and heroism. He is patron of soldiers, fighters, gladiators and anyone who lives and dies in single combat, or on a battlefield. Brul is patron of the Vask and is often portrayed as a muscled Vask warrior.</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In his dark aspect, Brul is the god of the horrible effects of war, and oversees destruction, famine and rapine.</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Brul favors sacrifices of finely crafted weapons and armor, and the heads of his enemies.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Brul considers Lex’s approach to warfare weak and cowardly and the strength god has challenged his general in the past. This rivalry has never grown into open warfare, but the priests of the two gods tend to chafe when in each other’s’ company.</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Brul’s rites are focused on blessing warriors and protecting the battlefield dead from Shadow:</w:t>
      </w:r>
    </w:p>
    <w:p w:rsidR="00493401" w:rsidRDefault="00022DDA">
      <w:pPr>
        <w:pStyle w:val="Standard"/>
        <w:widowControl/>
        <w:numPr>
          <w:ilvl w:val="0"/>
          <w:numId w:val="13"/>
        </w:numPr>
        <w:spacing w:after="160"/>
      </w:pPr>
      <w:r>
        <w:rPr>
          <w:rFonts w:ascii="Pericles" w:hAnsi="Pericles"/>
          <w:b/>
          <w:i/>
          <w:sz w:val="20"/>
        </w:rPr>
        <w:t>Consecrate Battlefield</w:t>
      </w:r>
      <w:r>
        <w:rPr>
          <w:rFonts w:ascii="Pericles" w:hAnsi="Pericles"/>
          <w:i/>
          <w:sz w:val="20"/>
        </w:rPr>
        <w:t xml:space="preserve"> </w:t>
      </w:r>
      <w:r>
        <w:rPr>
          <w:rFonts w:ascii="Arial" w:hAnsi="Arial" w:cs="Arial"/>
          <w:sz w:val="20"/>
        </w:rPr>
        <w:t xml:space="preserve">– </w:t>
      </w:r>
      <w:r>
        <w:rPr>
          <w:rFonts w:ascii="Pericles" w:hAnsi="Pericles"/>
          <w:sz w:val="20"/>
        </w:rPr>
        <w:t>After large battles, it is often not possible for priests to properly dispose of the bodies in time for them to avoid corruption by Shadow. Followers of Brul are taught how to consecrate sites of battle to protect the dead until they can be permanently disposed of.</w:t>
      </w:r>
    </w:p>
    <w:p w:rsidR="00493401" w:rsidRDefault="00022DDA">
      <w:pPr>
        <w:pStyle w:val="Standard"/>
        <w:widowControl/>
        <w:numPr>
          <w:ilvl w:val="0"/>
          <w:numId w:val="1"/>
        </w:numPr>
        <w:spacing w:after="160"/>
      </w:pPr>
      <w:r>
        <w:rPr>
          <w:rFonts w:ascii="Pericles" w:hAnsi="Pericles"/>
          <w:b/>
          <w:i/>
          <w:sz w:val="20"/>
        </w:rPr>
        <w:t>Soldier’s Prayer</w:t>
      </w:r>
      <w:r>
        <w:rPr>
          <w:rFonts w:ascii="Pericles" w:hAnsi="Pericles"/>
          <w:sz w:val="20"/>
        </w:rPr>
        <w:t xml:space="preserve"> </w:t>
      </w:r>
      <w:r>
        <w:rPr>
          <w:rFonts w:ascii="Arial" w:hAnsi="Arial" w:cs="Arial"/>
          <w:sz w:val="20"/>
        </w:rPr>
        <w:t>–</w:t>
      </w:r>
      <w:r>
        <w:rPr>
          <w:rFonts w:ascii="Pericles" w:hAnsi="Pericles"/>
          <w:sz w:val="20"/>
        </w:rPr>
        <w:t xml:space="preserve"> Soldiers often go into battle carrying a symbol of Brul (5 g) and invoking his name, hoping that he will lead them to acts of heroism and might, and ultimately get them home safely.</w:t>
      </w:r>
    </w:p>
    <w:p w:rsidR="00493401" w:rsidRDefault="00022DDA">
      <w:pPr>
        <w:pStyle w:val="Standard"/>
        <w:widowControl/>
        <w:numPr>
          <w:ilvl w:val="0"/>
          <w:numId w:val="1"/>
        </w:numPr>
        <w:spacing w:after="160"/>
      </w:pPr>
      <w:r>
        <w:rPr>
          <w:rFonts w:ascii="Pericles" w:hAnsi="Pericles"/>
          <w:b/>
          <w:i/>
          <w:sz w:val="20"/>
        </w:rPr>
        <w:t>Taking Heads</w:t>
      </w:r>
      <w:r>
        <w:rPr>
          <w:rFonts w:ascii="Pericles" w:hAnsi="Pericles"/>
          <w:sz w:val="20"/>
        </w:rPr>
        <w:t xml:space="preserve"> </w:t>
      </w:r>
      <w:r>
        <w:rPr>
          <w:rFonts w:ascii="Arial" w:hAnsi="Arial" w:cs="Arial"/>
          <w:sz w:val="20"/>
        </w:rPr>
        <w:t>–</w:t>
      </w:r>
      <w:r>
        <w:rPr>
          <w:rFonts w:ascii="Pericles" w:hAnsi="Pericles"/>
          <w:sz w:val="20"/>
        </w:rPr>
        <w:t xml:space="preserve"> Some of the more brutal followers of Brul will pledge the heads of their enemies to the god. Brul is said to give his favor to those that can honor that pledge, but will curse those that fail.</w:t>
      </w:r>
    </w:p>
    <w:p w:rsidR="00493401" w:rsidRDefault="00022DDA">
      <w:pPr>
        <w:pStyle w:val="Standard"/>
        <w:rPr>
          <w:rFonts w:ascii="Pericles" w:hAnsi="Pericles"/>
          <w:b/>
          <w:bCs/>
          <w:sz w:val="20"/>
        </w:rPr>
      </w:pPr>
      <w:r>
        <w:rPr>
          <w:rFonts w:ascii="Pericles" w:hAnsi="Pericles"/>
          <w:b/>
          <w:bCs/>
          <w:sz w:val="20"/>
        </w:rPr>
        <w:t>Brul’s Blessings</w:t>
      </w:r>
    </w:p>
    <w:p w:rsidR="00493401" w:rsidRDefault="00493401">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493401">
        <w:tblPrEx>
          <w:tblCellMar>
            <w:top w:w="0" w:type="dxa"/>
            <w:bottom w:w="0" w:type="dxa"/>
          </w:tblCellMar>
        </w:tblPrEx>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9</w:t>
            </w:r>
          </w:p>
        </w:tc>
      </w:tr>
      <w:tr w:rsidR="00493401">
        <w:tblPrEx>
          <w:tblCellMar>
            <w:top w:w="0" w:type="dxa"/>
            <w:bottom w:w="0" w:type="dxa"/>
          </w:tblCellMar>
        </w:tblPrEx>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Fearsome Display</w:t>
            </w:r>
          </w:p>
          <w:p w:rsidR="00493401" w:rsidRDefault="00022DDA">
            <w:pPr>
              <w:pStyle w:val="ListParagraph"/>
              <w:numPr>
                <w:ilvl w:val="0"/>
                <w:numId w:val="7"/>
              </w:numPr>
              <w:rPr>
                <w:rFonts w:ascii="Pericles" w:hAnsi="Pericles"/>
                <w:sz w:val="16"/>
                <w:szCs w:val="16"/>
              </w:rPr>
            </w:pPr>
            <w:r>
              <w:rPr>
                <w:rFonts w:ascii="Pericles" w:hAnsi="Pericles"/>
                <w:sz w:val="16"/>
                <w:szCs w:val="16"/>
              </w:rPr>
              <w:t>Fight with Wild Abandon</w:t>
            </w:r>
          </w:p>
          <w:p w:rsidR="00493401" w:rsidRDefault="00022DDA">
            <w:pPr>
              <w:pStyle w:val="ListParagraph"/>
              <w:numPr>
                <w:ilvl w:val="0"/>
                <w:numId w:val="7"/>
              </w:numPr>
              <w:rPr>
                <w:rFonts w:ascii="Pericles" w:hAnsi="Pericles"/>
                <w:sz w:val="16"/>
                <w:szCs w:val="16"/>
              </w:rPr>
            </w:pPr>
            <w:r>
              <w:rPr>
                <w:rFonts w:ascii="Pericles" w:hAnsi="Pericles"/>
                <w:sz w:val="16"/>
                <w:szCs w:val="16"/>
              </w:rPr>
              <w:t>Improved Charge</w:t>
            </w:r>
          </w:p>
          <w:p w:rsidR="00493401" w:rsidRDefault="00022DDA">
            <w:pPr>
              <w:pStyle w:val="ListParagraph"/>
              <w:numPr>
                <w:ilvl w:val="0"/>
                <w:numId w:val="7"/>
              </w:numPr>
              <w:rPr>
                <w:rFonts w:ascii="Pericles" w:hAnsi="Pericles"/>
                <w:sz w:val="16"/>
                <w:szCs w:val="16"/>
              </w:rPr>
            </w:pPr>
            <w:r>
              <w:rPr>
                <w:rFonts w:ascii="Pericles" w:hAnsi="Pericles"/>
                <w:sz w:val="16"/>
                <w:szCs w:val="16"/>
              </w:rPr>
              <w:t>Stand Ground</w:t>
            </w:r>
          </w:p>
          <w:p w:rsidR="00493401" w:rsidRDefault="00493401">
            <w:pPr>
              <w:pStyle w:val="ListParagraph"/>
              <w:ind w:left="0"/>
              <w:rPr>
                <w:rFonts w:ascii="Pericles" w:hAnsi="Pericles"/>
                <w:sz w:val="16"/>
                <w:szCs w:val="16"/>
              </w:rPr>
            </w:pPr>
          </w:p>
          <w:p w:rsidR="00493401" w:rsidRDefault="00493401">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Muscle(2)</w:t>
            </w:r>
          </w:p>
          <w:p w:rsidR="00493401" w:rsidRDefault="00022DDA">
            <w:pPr>
              <w:pStyle w:val="ListParagraph"/>
              <w:numPr>
                <w:ilvl w:val="0"/>
                <w:numId w:val="7"/>
              </w:numPr>
              <w:rPr>
                <w:rFonts w:ascii="Pericles" w:hAnsi="Pericles"/>
                <w:sz w:val="16"/>
                <w:szCs w:val="16"/>
              </w:rPr>
            </w:pPr>
            <w:r>
              <w:rPr>
                <w:rFonts w:ascii="Pericles" w:hAnsi="Pericles"/>
                <w:sz w:val="16"/>
                <w:szCs w:val="16"/>
              </w:rPr>
              <w:t>Taunt I</w:t>
            </w:r>
          </w:p>
          <w:p w:rsidR="00493401" w:rsidRDefault="00022DDA">
            <w:pPr>
              <w:pStyle w:val="ListParagraph"/>
              <w:numPr>
                <w:ilvl w:val="0"/>
                <w:numId w:val="7"/>
              </w:numPr>
              <w:rPr>
                <w:rFonts w:ascii="Pericles" w:hAnsi="Pericles"/>
                <w:sz w:val="16"/>
                <w:szCs w:val="16"/>
              </w:rPr>
            </w:pPr>
            <w:r>
              <w:rPr>
                <w:rFonts w:ascii="Pericles" w:hAnsi="Pericles"/>
                <w:sz w:val="16"/>
                <w:szCs w:val="16"/>
              </w:rPr>
              <w:t>Toughness(2)</w:t>
            </w:r>
          </w:p>
          <w:p w:rsidR="00493401" w:rsidRDefault="00493401">
            <w:pPr>
              <w:pStyle w:val="ListParagraph"/>
              <w:ind w:left="0"/>
              <w:rPr>
                <w:rFonts w:ascii="Pericles" w:hAnsi="Pericles"/>
                <w:sz w:val="16"/>
                <w:szCs w:val="16"/>
              </w:rPr>
            </w:pPr>
          </w:p>
          <w:p w:rsidR="00493401" w:rsidRDefault="00493401">
            <w:pPr>
              <w:pStyle w:val="ListParagraph"/>
              <w:ind w:left="360"/>
              <w:rPr>
                <w:rFonts w:ascii="Pericles" w:hAnsi="Pericles"/>
                <w:sz w:val="16"/>
                <w:szCs w:val="16"/>
              </w:rPr>
            </w:pPr>
          </w:p>
          <w:p w:rsidR="00493401" w:rsidRDefault="00493401">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Muscle(4)</w:t>
            </w:r>
          </w:p>
          <w:p w:rsidR="00493401" w:rsidRDefault="00022DDA">
            <w:pPr>
              <w:pStyle w:val="ListParagraph"/>
              <w:numPr>
                <w:ilvl w:val="0"/>
                <w:numId w:val="7"/>
              </w:numPr>
              <w:rPr>
                <w:rFonts w:ascii="Pericles" w:hAnsi="Pericles"/>
                <w:sz w:val="16"/>
                <w:szCs w:val="16"/>
              </w:rPr>
            </w:pPr>
            <w:r>
              <w:rPr>
                <w:rFonts w:ascii="Pericles" w:hAnsi="Pericles"/>
                <w:sz w:val="16"/>
                <w:szCs w:val="16"/>
              </w:rPr>
              <w:t>Taunt II</w:t>
            </w:r>
          </w:p>
          <w:p w:rsidR="00493401" w:rsidRDefault="00022DDA">
            <w:pPr>
              <w:pStyle w:val="ListParagraph"/>
              <w:numPr>
                <w:ilvl w:val="0"/>
                <w:numId w:val="7"/>
              </w:numPr>
              <w:rPr>
                <w:rFonts w:ascii="Pericles" w:hAnsi="Pericles"/>
                <w:sz w:val="16"/>
                <w:szCs w:val="16"/>
              </w:rPr>
            </w:pPr>
            <w:r>
              <w:rPr>
                <w:rFonts w:ascii="Pericles" w:hAnsi="Pericles"/>
                <w:sz w:val="16"/>
                <w:szCs w:val="16"/>
              </w:rPr>
              <w:t>Toughness(4)</w:t>
            </w:r>
          </w:p>
          <w:p w:rsidR="00493401" w:rsidRDefault="00493401">
            <w:pPr>
              <w:pStyle w:val="ListParagraph"/>
              <w:ind w:left="360"/>
              <w:rPr>
                <w:rFonts w:ascii="Pericles" w:hAnsi="Pericles"/>
                <w:sz w:val="16"/>
                <w:szCs w:val="16"/>
              </w:rPr>
            </w:pPr>
          </w:p>
        </w:tc>
      </w:tr>
    </w:tbl>
    <w:p w:rsidR="00493401" w:rsidRDefault="00493401">
      <w:pPr>
        <w:pStyle w:val="Standard"/>
        <w:rPr>
          <w:rFonts w:ascii="Pericles" w:hAnsi="Pericles"/>
          <w:sz w:val="20"/>
          <w:szCs w:val="20"/>
        </w:rPr>
      </w:pPr>
    </w:p>
    <w:p w:rsidR="00493401" w:rsidRDefault="00022DDA">
      <w:pPr>
        <w:pStyle w:val="Standard"/>
        <w:rPr>
          <w:rFonts w:ascii="Pericles" w:hAnsi="Pericles"/>
          <w:sz w:val="20"/>
          <w:szCs w:val="20"/>
        </w:rPr>
      </w:pPr>
      <w:r>
        <w:rPr>
          <w:rFonts w:ascii="Pericles" w:hAnsi="Pericles"/>
          <w:sz w:val="20"/>
          <w:szCs w:val="20"/>
        </w:rPr>
        <w:t>Brul’s divine invocations are called Banners, and create a mystical banner. Banners can be carried in the caster’s off hand, or planted in the ground. They last 6 combat rounds once they are planted, but if they are carried, they can last until the end of the battle.</w:t>
      </w:r>
    </w:p>
    <w:p w:rsidR="00493401" w:rsidRDefault="00493401">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20"/>
              </w:rPr>
            </w:pPr>
            <w:r>
              <w:rPr>
                <w:rFonts w:ascii="Pericles" w:hAnsi="Pericles"/>
                <w:b/>
                <w:bCs/>
                <w:sz w:val="20"/>
              </w:rPr>
              <w:t>The Rituals of Brul</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Tier 1 Rituals</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Banner of Advance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and adjacent allies get +2 move as long as you are moving toward enemies</w:t>
            </w:r>
          </w:p>
          <w:p w:rsidR="00493401" w:rsidRDefault="00022DDA">
            <w:pPr>
              <w:pStyle w:val="ListParagraph"/>
              <w:numPr>
                <w:ilvl w:val="0"/>
                <w:numId w:val="2"/>
              </w:numPr>
            </w:pPr>
            <w:r>
              <w:rPr>
                <w:rFonts w:ascii="Pericles" w:hAnsi="Pericles"/>
                <w:sz w:val="16"/>
                <w:szCs w:val="20"/>
              </w:rPr>
              <w:lastRenderedPageBreak/>
              <w:t xml:space="preserve">If used to move away from enemies, the priest must expend(1) or take </w:t>
            </w:r>
            <w:r>
              <w:rPr>
                <w:rFonts w:ascii="Pericles" w:hAnsi="Pericles"/>
                <w:b/>
                <w:i/>
                <w:sz w:val="16"/>
                <w:szCs w:val="20"/>
              </w:rPr>
              <w:t>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Banner of Pain</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and adjacent allies get +1 accuracy and +1 damage</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Banner of the Shield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This banner is short and light, and can be used as a shield, giving a +2 block</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Banner of the Stalwart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and any allies get +4 temporary hit points when you first enter a hex adjacent to this banner</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Cleaving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pPr>
            <w:r>
              <w:rPr>
                <w:rFonts w:ascii="Pericles" w:hAnsi="Pericles"/>
                <w:sz w:val="16"/>
                <w:szCs w:val="20"/>
              </w:rPr>
              <w:t xml:space="preserve">All allies within 3 hexes of you can act as though they have the </w:t>
            </w:r>
            <w:r>
              <w:rPr>
                <w:rFonts w:ascii="Pericles" w:hAnsi="Pericles"/>
                <w:i/>
                <w:sz w:val="16"/>
                <w:szCs w:val="20"/>
              </w:rPr>
              <w:t>Cleave</w:t>
            </w:r>
            <w:r>
              <w:rPr>
                <w:rFonts w:ascii="Pericles" w:hAnsi="Pericles"/>
                <w:sz w:val="16"/>
                <w:szCs w:val="20"/>
              </w:rPr>
              <w:t xml:space="preserve"> talent</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rPr>
                <w:rFonts w:ascii="Pericles" w:hAnsi="Pericles"/>
                <w:b/>
                <w:sz w:val="16"/>
                <w:szCs w:val="20"/>
              </w:rPr>
            </w:pPr>
            <w:r>
              <w:rPr>
                <w:rFonts w:ascii="Pericles" w:hAnsi="Pericles"/>
                <w:b/>
                <w:sz w:val="16"/>
                <w:szCs w:val="20"/>
              </w:rPr>
              <w:t>Tier 2 Rituals</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Banner of Blood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All adjacent allies get Bleeder(2)</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Bronze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All adjacent allies get +1 defense and +1 AV</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Iron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All adjacent allies resist magic(1)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Piercing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All adjacent allies get Piercer(2)</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Rallying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and adjacent allies heal 1d4 hit points when this banner is first planted</w:t>
            </w:r>
          </w:p>
          <w:p w:rsidR="00493401" w:rsidRDefault="00022DDA">
            <w:pPr>
              <w:pStyle w:val="ListParagraph"/>
              <w:numPr>
                <w:ilvl w:val="0"/>
                <w:numId w:val="2"/>
              </w:numPr>
              <w:rPr>
                <w:rFonts w:ascii="Pericles" w:hAnsi="Pericles"/>
                <w:sz w:val="16"/>
                <w:szCs w:val="20"/>
              </w:rPr>
            </w:pPr>
            <w:r>
              <w:rPr>
                <w:rFonts w:ascii="Pericles" w:hAnsi="Pericles"/>
                <w:sz w:val="16"/>
                <w:szCs w:val="20"/>
              </w:rPr>
              <w:t>Anyone suffering a fear, or mental status effect can save again to shake its effects</w:t>
            </w:r>
          </w:p>
          <w:p w:rsidR="00493401" w:rsidRDefault="00022DDA">
            <w:pPr>
              <w:pStyle w:val="ListParagraph"/>
              <w:numPr>
                <w:ilvl w:val="0"/>
                <w:numId w:val="2"/>
              </w:numPr>
            </w:pPr>
            <w:r>
              <w:rPr>
                <w:rFonts w:ascii="Pericles" w:hAnsi="Pericles"/>
                <w:sz w:val="16"/>
                <w:szCs w:val="20"/>
              </w:rPr>
              <w:t xml:space="preserve">Expenditure(1) or </w:t>
            </w:r>
            <w:r>
              <w:rPr>
                <w:rFonts w:ascii="Pericles" w:hAnsi="Pericles"/>
                <w:b/>
                <w:i/>
                <w:sz w:val="16"/>
                <w:szCs w:val="20"/>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bl>
    <w:p w:rsidR="00493401" w:rsidRDefault="00493401">
      <w:pPr>
        <w:pStyle w:val="Standard"/>
        <w:rPr>
          <w:rFonts w:ascii="Pericles" w:hAnsi="Pericles"/>
          <w:sz w:val="20"/>
          <w:szCs w:val="20"/>
        </w:rPr>
      </w:pPr>
    </w:p>
    <w:p w:rsidR="00493401" w:rsidRDefault="00493401">
      <w:pPr>
        <w:pStyle w:val="Standard"/>
        <w:pageBreakBefore/>
        <w:rPr>
          <w:rFonts w:ascii="Pericles" w:hAnsi="Pericles"/>
          <w:sz w:val="20"/>
          <w:szCs w:val="20"/>
        </w:rPr>
      </w:pPr>
    </w:p>
    <w:p w:rsidR="00493401" w:rsidRDefault="00493401">
      <w:pPr>
        <w:pStyle w:val="Standard"/>
        <w:rPr>
          <w:rFonts w:ascii="Pericles" w:hAnsi="Pericles"/>
          <w:b/>
        </w:rPr>
      </w:pPr>
    </w:p>
    <w:p w:rsidR="00493401" w:rsidRDefault="00022DDA">
      <w:pPr>
        <w:pStyle w:val="Standard"/>
      </w:pPr>
      <w:r>
        <w:rPr>
          <w:rFonts w:ascii="Pericles" w:hAnsi="Pericles"/>
          <w:b/>
        </w:rPr>
        <w:t>Cancri</w:t>
      </w:r>
    </w:p>
    <w:p w:rsidR="00493401" w:rsidRDefault="00493401">
      <w:pPr>
        <w:pStyle w:val="Standard"/>
        <w:rPr>
          <w:rFonts w:ascii="Pericles" w:hAnsi="Pericles"/>
          <w:bCs/>
        </w:rPr>
      </w:pPr>
    </w:p>
    <w:p w:rsidR="00493401" w:rsidRDefault="00022DDA">
      <w:pPr>
        <w:pStyle w:val="Standard"/>
        <w:rPr>
          <w:rFonts w:ascii="Pericles" w:hAnsi="Pericles"/>
          <w:sz w:val="20"/>
        </w:rPr>
      </w:pPr>
      <w:r>
        <w:rPr>
          <w:rFonts w:ascii="Pericles" w:hAnsi="Pericles"/>
          <w:sz w:val="20"/>
        </w:rPr>
        <w:t>Cancri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Cancri enjoys fine fabrics, spices and valuable artifacts from the newly dead.</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The rites of Cancri include:</w:t>
      </w:r>
    </w:p>
    <w:p w:rsidR="00493401" w:rsidRDefault="00022DDA">
      <w:pPr>
        <w:pStyle w:val="Standard"/>
        <w:numPr>
          <w:ilvl w:val="0"/>
          <w:numId w:val="14"/>
        </w:numPr>
      </w:pPr>
      <w:r>
        <w:rPr>
          <w:rFonts w:ascii="Pericles" w:hAnsi="Pericles"/>
          <w:b/>
          <w:i/>
          <w:sz w:val="20"/>
        </w:rPr>
        <w:t>Naming Ritual</w:t>
      </w:r>
      <w:r>
        <w:rPr>
          <w:rFonts w:ascii="Pericles" w:hAnsi="Pericles"/>
          <w:sz w:val="20"/>
        </w:rPr>
        <w:t xml:space="preserve"> </w:t>
      </w:r>
      <w:r>
        <w:rPr>
          <w:rFonts w:ascii="Arial" w:hAnsi="Arial" w:cs="Arial"/>
          <w:sz w:val="20"/>
        </w:rPr>
        <w:t>–</w:t>
      </w:r>
      <w:r>
        <w:rPr>
          <w:rFonts w:ascii="Pericles" w:hAnsi="Pericles"/>
          <w:sz w:val="20"/>
        </w:rPr>
        <w:t xml:space="preserve"> Those that worship Cancri believe that names have power and that a child</w:t>
      </w:r>
      <w:r>
        <w:rPr>
          <w:rFonts w:ascii="Pericles" w:hAnsi="Pericles" w:cs="Pericles"/>
          <w:sz w:val="20"/>
        </w:rPr>
        <w:t>’</w:t>
      </w:r>
      <w:r>
        <w:rPr>
          <w:rFonts w:ascii="Pericles" w:hAnsi="Pericles"/>
          <w:sz w:val="20"/>
        </w:rPr>
        <w:t>s name can influence its life. When a child is born, the parents will choose a set of names they wish to give the baby and present them at a temple of the goddess, or write them on slips of parchment and burn them. Children who are not named by Cancri are said to be consigned to have no destiny and thus live meaningless lives.</w:t>
      </w:r>
    </w:p>
    <w:p w:rsidR="00493401" w:rsidRDefault="00493401">
      <w:pPr>
        <w:pStyle w:val="Standard"/>
        <w:rPr>
          <w:rFonts w:ascii="Pericles" w:hAnsi="Pericles"/>
          <w:sz w:val="20"/>
        </w:rPr>
      </w:pPr>
    </w:p>
    <w:p w:rsidR="00493401" w:rsidRDefault="00022DDA">
      <w:pPr>
        <w:pStyle w:val="Standard"/>
        <w:numPr>
          <w:ilvl w:val="0"/>
          <w:numId w:val="14"/>
        </w:numPr>
      </w:pPr>
      <w:r>
        <w:rPr>
          <w:rFonts w:ascii="Pericles" w:hAnsi="Pericles"/>
          <w:b/>
          <w:i/>
          <w:sz w:val="20"/>
        </w:rPr>
        <w:t>Ribbon Ceremony</w:t>
      </w:r>
      <w:r>
        <w:rPr>
          <w:rFonts w:ascii="Pericles" w:hAnsi="Pericles"/>
          <w:sz w:val="20"/>
        </w:rPr>
        <w:t xml:space="preserve"> </w:t>
      </w:r>
      <w:r>
        <w:rPr>
          <w:rFonts w:ascii="Arial" w:hAnsi="Arial" w:cs="Arial"/>
          <w:sz w:val="20"/>
        </w:rPr>
        <w:t>–</w:t>
      </w:r>
      <w:r>
        <w:rPr>
          <w:rFonts w:ascii="Pericles" w:hAnsi="Pericles"/>
          <w:sz w:val="20"/>
        </w:rPr>
        <w:t xml:space="preserve"> At funerals, it is common practice to lay a fine ribbon etched with symbols of divination over the dead. Often, the ribbon will be cut, symbolizing the goddess ending the deceased's destiny. </w:t>
      </w:r>
    </w:p>
    <w:p w:rsidR="00493401" w:rsidRDefault="00493401">
      <w:pPr>
        <w:pStyle w:val="ListParagraph"/>
        <w:rPr>
          <w:rFonts w:ascii="Pericles" w:hAnsi="Pericles"/>
          <w:sz w:val="20"/>
        </w:rPr>
      </w:pPr>
    </w:p>
    <w:p w:rsidR="00493401" w:rsidRDefault="00022DDA">
      <w:pPr>
        <w:pStyle w:val="Standard"/>
        <w:numPr>
          <w:ilvl w:val="0"/>
          <w:numId w:val="14"/>
        </w:numPr>
      </w:pPr>
      <w:r>
        <w:rPr>
          <w:rFonts w:ascii="Pericles" w:hAnsi="Pericles"/>
          <w:b/>
          <w:i/>
          <w:sz w:val="20"/>
        </w:rPr>
        <w:t>Oracle Pilgrimage</w:t>
      </w:r>
      <w:r>
        <w:rPr>
          <w:rFonts w:ascii="Pericles" w:hAnsi="Pericles"/>
          <w:sz w:val="20"/>
        </w:rPr>
        <w:t xml:space="preserve"> </w:t>
      </w:r>
      <w:r>
        <w:rPr>
          <w:rFonts w:ascii="Arial" w:hAnsi="Arial" w:cs="Arial"/>
          <w:sz w:val="20"/>
        </w:rPr>
        <w:t>–</w:t>
      </w:r>
      <w:r>
        <w:rPr>
          <w:rFonts w:ascii="Pericles" w:hAnsi="Pericles"/>
          <w:sz w:val="20"/>
        </w:rPr>
        <w:t xml:space="preserve"> It is not uncommon for those with means to travel to an Oracle Priestess of Cancri when faced with a difficult, life-altering decision. Payment to the Oracle ranges based on the subject, but can be as simple as a tithe (100g), or as complex as a quest.</w:t>
      </w:r>
    </w:p>
    <w:p w:rsidR="00493401" w:rsidRDefault="00493401">
      <w:pPr>
        <w:pStyle w:val="Standard"/>
        <w:rPr>
          <w:rFonts w:ascii="Pericles" w:hAnsi="Pericles"/>
          <w:sz w:val="20"/>
        </w:rPr>
      </w:pPr>
    </w:p>
    <w:p w:rsidR="00493401" w:rsidRDefault="00022DDA">
      <w:pPr>
        <w:pStyle w:val="Standard"/>
        <w:rPr>
          <w:rFonts w:ascii="Pericles" w:hAnsi="Pericles"/>
          <w:b/>
          <w:bCs/>
          <w:sz w:val="20"/>
        </w:rPr>
      </w:pPr>
      <w:r>
        <w:rPr>
          <w:rFonts w:ascii="Pericles" w:hAnsi="Pericles"/>
          <w:b/>
          <w:bCs/>
          <w:sz w:val="20"/>
        </w:rPr>
        <w:t>Cancri’s Blessings</w:t>
      </w:r>
    </w:p>
    <w:p w:rsidR="00493401" w:rsidRDefault="00493401">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493401">
        <w:tblPrEx>
          <w:tblCellMar>
            <w:top w:w="0" w:type="dxa"/>
            <w:bottom w:w="0" w:type="dxa"/>
          </w:tblCellMar>
        </w:tblPrEx>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9</w:t>
            </w:r>
          </w:p>
        </w:tc>
      </w:tr>
      <w:tr w:rsidR="00493401">
        <w:tblPrEx>
          <w:tblCellMar>
            <w:top w:w="0" w:type="dxa"/>
            <w:bottom w:w="0" w:type="dxa"/>
          </w:tblCellMar>
        </w:tblPrEx>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Craftsman</w:t>
            </w:r>
          </w:p>
          <w:p w:rsidR="00493401" w:rsidRDefault="00022DDA">
            <w:pPr>
              <w:pStyle w:val="ListParagraph"/>
              <w:numPr>
                <w:ilvl w:val="0"/>
                <w:numId w:val="7"/>
              </w:numPr>
              <w:rPr>
                <w:rFonts w:ascii="Pericles" w:hAnsi="Pericles"/>
                <w:sz w:val="16"/>
                <w:szCs w:val="16"/>
              </w:rPr>
            </w:pPr>
            <w:r>
              <w:rPr>
                <w:rFonts w:ascii="Pericles" w:hAnsi="Pericles"/>
                <w:sz w:val="16"/>
                <w:szCs w:val="16"/>
              </w:rPr>
              <w:t>Fortune Giver</w:t>
            </w:r>
          </w:p>
          <w:p w:rsidR="00493401" w:rsidRDefault="00022DDA">
            <w:pPr>
              <w:pStyle w:val="ListParagraph"/>
              <w:numPr>
                <w:ilvl w:val="0"/>
                <w:numId w:val="7"/>
              </w:numPr>
              <w:rPr>
                <w:rFonts w:ascii="Pericles" w:hAnsi="Pericles"/>
                <w:sz w:val="16"/>
                <w:szCs w:val="16"/>
              </w:rPr>
            </w:pPr>
            <w:r>
              <w:rPr>
                <w:rFonts w:ascii="Pericles" w:hAnsi="Pericles"/>
                <w:sz w:val="16"/>
                <w:szCs w:val="16"/>
              </w:rPr>
              <w:t>Inspired</w:t>
            </w:r>
          </w:p>
          <w:p w:rsidR="00493401" w:rsidRDefault="00493401">
            <w:pPr>
              <w:pStyle w:val="ListParagraph"/>
              <w:ind w:left="0"/>
              <w:rPr>
                <w:rFonts w:ascii="Pericles" w:hAnsi="Pericles"/>
                <w:sz w:val="16"/>
                <w:szCs w:val="16"/>
              </w:rPr>
            </w:pPr>
          </w:p>
          <w:p w:rsidR="00493401" w:rsidRDefault="00493401">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Lucky(1)</w:t>
            </w:r>
          </w:p>
          <w:p w:rsidR="00493401" w:rsidRDefault="00022DDA">
            <w:pPr>
              <w:pStyle w:val="ListParagraph"/>
              <w:numPr>
                <w:ilvl w:val="0"/>
                <w:numId w:val="7"/>
              </w:numPr>
              <w:rPr>
                <w:rFonts w:ascii="Pericles" w:hAnsi="Pericles"/>
                <w:sz w:val="16"/>
                <w:szCs w:val="16"/>
              </w:rPr>
            </w:pPr>
            <w:r>
              <w:rPr>
                <w:rFonts w:ascii="Pericles" w:hAnsi="Pericles"/>
                <w:sz w:val="16"/>
                <w:szCs w:val="16"/>
              </w:rPr>
              <w:t>Lucky SOB</w:t>
            </w:r>
          </w:p>
          <w:p w:rsidR="00493401" w:rsidRDefault="00022DDA">
            <w:pPr>
              <w:pStyle w:val="ListParagraph"/>
              <w:numPr>
                <w:ilvl w:val="0"/>
                <w:numId w:val="7"/>
              </w:numPr>
              <w:rPr>
                <w:rFonts w:ascii="Pericles" w:hAnsi="Pericles"/>
                <w:sz w:val="16"/>
                <w:szCs w:val="16"/>
              </w:rPr>
            </w:pPr>
            <w:r>
              <w:rPr>
                <w:rFonts w:ascii="Pericles" w:hAnsi="Pericles"/>
                <w:sz w:val="16"/>
                <w:szCs w:val="16"/>
              </w:rPr>
              <w:t>Power(2)</w:t>
            </w:r>
          </w:p>
          <w:p w:rsidR="00493401" w:rsidRDefault="00022DDA">
            <w:pPr>
              <w:pStyle w:val="ListParagraph"/>
              <w:numPr>
                <w:ilvl w:val="0"/>
                <w:numId w:val="7"/>
              </w:numPr>
              <w:rPr>
                <w:rFonts w:ascii="Pericles" w:hAnsi="Pericles"/>
                <w:sz w:val="16"/>
                <w:szCs w:val="16"/>
              </w:rPr>
            </w:pPr>
            <w:r>
              <w:rPr>
                <w:rFonts w:ascii="Pericles" w:hAnsi="Pericles"/>
                <w:sz w:val="16"/>
                <w:szCs w:val="16"/>
              </w:rPr>
              <w:t>Secret Scrolls</w:t>
            </w:r>
          </w:p>
          <w:p w:rsidR="00493401" w:rsidRDefault="00022DDA">
            <w:pPr>
              <w:pStyle w:val="ListParagraph"/>
              <w:numPr>
                <w:ilvl w:val="0"/>
                <w:numId w:val="7"/>
              </w:numPr>
              <w:rPr>
                <w:rFonts w:ascii="Pericles" w:hAnsi="Pericles"/>
                <w:sz w:val="16"/>
                <w:szCs w:val="16"/>
              </w:rPr>
            </w:pPr>
            <w:r>
              <w:rPr>
                <w:rFonts w:ascii="Pericles" w:hAnsi="Pericles"/>
                <w:sz w:val="16"/>
                <w:szCs w:val="16"/>
              </w:rPr>
              <w:t>Wit(2)</w:t>
            </w:r>
          </w:p>
          <w:p w:rsidR="00493401" w:rsidRDefault="00493401">
            <w:pPr>
              <w:pStyle w:val="ListParagraph"/>
              <w:ind w:left="0"/>
              <w:rPr>
                <w:rFonts w:ascii="Pericles" w:hAnsi="Pericles"/>
                <w:sz w:val="16"/>
                <w:szCs w:val="16"/>
              </w:rPr>
            </w:pPr>
          </w:p>
          <w:p w:rsidR="00493401" w:rsidRDefault="00493401">
            <w:pPr>
              <w:pStyle w:val="ListParagraph"/>
              <w:ind w:left="360"/>
              <w:rPr>
                <w:rFonts w:ascii="Pericles" w:hAnsi="Pericles"/>
                <w:sz w:val="16"/>
                <w:szCs w:val="16"/>
              </w:rPr>
            </w:pPr>
          </w:p>
          <w:p w:rsidR="00493401" w:rsidRDefault="00493401">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szCs w:val="16"/>
              </w:rPr>
            </w:pPr>
            <w:r>
              <w:rPr>
                <w:rFonts w:ascii="Pericles" w:hAnsi="Pericles"/>
                <w:sz w:val="16"/>
                <w:szCs w:val="16"/>
              </w:rPr>
              <w:t>Lucky(2)</w:t>
            </w:r>
          </w:p>
          <w:p w:rsidR="00493401" w:rsidRDefault="00022DDA">
            <w:pPr>
              <w:pStyle w:val="ListParagraph"/>
              <w:numPr>
                <w:ilvl w:val="0"/>
                <w:numId w:val="7"/>
              </w:numPr>
              <w:rPr>
                <w:rFonts w:ascii="Pericles" w:hAnsi="Pericles"/>
                <w:sz w:val="16"/>
                <w:szCs w:val="16"/>
              </w:rPr>
            </w:pPr>
            <w:r>
              <w:rPr>
                <w:rFonts w:ascii="Pericles" w:hAnsi="Pericles"/>
                <w:sz w:val="16"/>
                <w:szCs w:val="16"/>
              </w:rPr>
              <w:t>Power(4)</w:t>
            </w:r>
          </w:p>
          <w:p w:rsidR="00493401" w:rsidRDefault="00022DDA">
            <w:pPr>
              <w:pStyle w:val="ListParagraph"/>
              <w:numPr>
                <w:ilvl w:val="0"/>
                <w:numId w:val="7"/>
              </w:numPr>
              <w:rPr>
                <w:rFonts w:ascii="Pericles" w:hAnsi="Pericles"/>
                <w:sz w:val="16"/>
                <w:szCs w:val="16"/>
              </w:rPr>
            </w:pPr>
            <w:r>
              <w:rPr>
                <w:rFonts w:ascii="Pericles" w:hAnsi="Pericles"/>
                <w:sz w:val="16"/>
                <w:szCs w:val="16"/>
              </w:rPr>
              <w:t>Wit(4)</w:t>
            </w:r>
          </w:p>
        </w:tc>
      </w:tr>
    </w:tbl>
    <w:p w:rsidR="00493401" w:rsidRDefault="00493401">
      <w:pPr>
        <w:pStyle w:val="Standard"/>
        <w:rPr>
          <w:rFonts w:ascii="Pericles" w:hAnsi="Pericles"/>
          <w:sz w:val="20"/>
          <w:szCs w:val="20"/>
        </w:rPr>
      </w:pPr>
    </w:p>
    <w:p w:rsidR="00493401" w:rsidRDefault="00022DDA">
      <w:pPr>
        <w:pStyle w:val="Standard"/>
        <w:rPr>
          <w:rFonts w:ascii="Pericles" w:hAnsi="Pericles"/>
          <w:sz w:val="20"/>
          <w:szCs w:val="20"/>
        </w:rPr>
      </w:pPr>
      <w:r>
        <w:rPr>
          <w:rFonts w:ascii="Pericles" w:hAnsi="Pericles"/>
          <w:sz w:val="20"/>
          <w:szCs w:val="20"/>
        </w:rPr>
        <w:t>Brul’s divine invocations are called Banners, and create a mystical banne</w:t>
      </w:r>
    </w:p>
    <w:p w:rsidR="00493401" w:rsidRDefault="00493401">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20"/>
              </w:rPr>
            </w:pPr>
            <w:r>
              <w:rPr>
                <w:rFonts w:ascii="Pericles" w:hAnsi="Pericles"/>
                <w:b/>
                <w:bCs/>
                <w:sz w:val="20"/>
              </w:rPr>
              <w:t>The Rituals of Cancri</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Tier 1 Rituals</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rPr>
                <w:rFonts w:ascii="Pericles" w:hAnsi="Pericles"/>
                <w:b/>
                <w:sz w:val="16"/>
                <w:szCs w:val="20"/>
              </w:rPr>
            </w:pPr>
            <w:r>
              <w:rPr>
                <w:rFonts w:ascii="Pericles" w:hAnsi="Pericles"/>
                <w:b/>
                <w:sz w:val="16"/>
                <w:szCs w:val="20"/>
              </w:rPr>
              <w:t>Tier 2 Rituals</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bl>
    <w:p w:rsidR="00493401" w:rsidRDefault="00493401">
      <w:pPr>
        <w:pStyle w:val="Standard"/>
        <w:rPr>
          <w:rFonts w:ascii="Pericles" w:hAnsi="Pericles"/>
          <w:sz w:val="20"/>
          <w:szCs w:val="20"/>
        </w:rPr>
      </w:pPr>
    </w:p>
    <w:p w:rsidR="00493401" w:rsidRDefault="00493401">
      <w:pPr>
        <w:pStyle w:val="Standard"/>
        <w:rPr>
          <w:rFonts w:ascii="Pericles" w:hAnsi="Pericles"/>
          <w:sz w:val="20"/>
        </w:rPr>
      </w:pPr>
    </w:p>
    <w:p w:rsidR="00493401" w:rsidRDefault="00493401">
      <w:pPr>
        <w:pStyle w:val="Standard"/>
        <w:rPr>
          <w:rFonts w:ascii="Pericles" w:hAnsi="Pericles"/>
          <w:b/>
        </w:rPr>
      </w:pPr>
    </w:p>
    <w:p w:rsidR="00493401" w:rsidRDefault="00022DDA">
      <w:pPr>
        <w:pStyle w:val="Standard"/>
      </w:pPr>
      <w:r>
        <w:rPr>
          <w:rFonts w:ascii="Pericles" w:hAnsi="Pericles"/>
          <w:b/>
        </w:rPr>
        <w:t>Castor and Corax</w:t>
      </w:r>
    </w:p>
    <w:p w:rsidR="00493401" w:rsidRDefault="00493401">
      <w:pPr>
        <w:pStyle w:val="Standard"/>
        <w:rPr>
          <w:rFonts w:ascii="Pericles" w:hAnsi="Pericles"/>
          <w:bCs/>
        </w:rPr>
      </w:pPr>
    </w:p>
    <w:p w:rsidR="00493401" w:rsidRDefault="00022DDA">
      <w:pPr>
        <w:pStyle w:val="Standard"/>
        <w:rPr>
          <w:rFonts w:ascii="Pericles" w:hAnsi="Pericles"/>
          <w:sz w:val="20"/>
        </w:rPr>
      </w:pPr>
      <w:r>
        <w:rPr>
          <w:rFonts w:ascii="Pericles" w:hAnsi="Pericles"/>
          <w:sz w:val="20"/>
        </w:rPr>
        <w:t>Also known as the twins, Castor and Corax are the gods of Anthis’ twin suns. They led the gods' charge against the Shadow that ruled Anthis and in doing so, they absorbed most of the Shadow’s essence when it was defeated. This changed their nature from gods of light, truth and glory into gods of deception, dreams, divination, fire and madness.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Cancri and the Twins are rivals over the domain of magic and divination. Followers of each god will often try to outdo the others.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The Twins take valuable artifacts, especially those with magic powers, as sacrifices. In addition, their priests can give their nightmares as sacrifices.</w:t>
      </w:r>
    </w:p>
    <w:p w:rsidR="00493401" w:rsidRDefault="00493401">
      <w:pPr>
        <w:pStyle w:val="Standard"/>
        <w:rPr>
          <w:rFonts w:ascii="Pericles" w:hAnsi="Pericles"/>
          <w:sz w:val="20"/>
        </w:rPr>
      </w:pPr>
    </w:p>
    <w:p w:rsidR="00493401" w:rsidRDefault="00022DDA">
      <w:pPr>
        <w:pStyle w:val="Standard"/>
        <w:rPr>
          <w:rFonts w:ascii="Pericles" w:hAnsi="Pericles"/>
          <w:bCs/>
          <w:sz w:val="20"/>
          <w:szCs w:val="20"/>
        </w:rPr>
      </w:pPr>
      <w:r>
        <w:rPr>
          <w:rFonts w:ascii="Pericles" w:hAnsi="Pericles"/>
          <w:bCs/>
          <w:sz w:val="20"/>
          <w:szCs w:val="20"/>
        </w:rPr>
        <w:t>The rites of the twins include:</w:t>
      </w:r>
    </w:p>
    <w:p w:rsidR="00493401" w:rsidRDefault="00022DDA">
      <w:pPr>
        <w:pStyle w:val="Standard"/>
        <w:widowControl/>
        <w:numPr>
          <w:ilvl w:val="0"/>
          <w:numId w:val="1"/>
        </w:numPr>
        <w:spacing w:after="160"/>
      </w:pPr>
      <w:r>
        <w:rPr>
          <w:rFonts w:ascii="Pericles" w:hAnsi="Pericles"/>
          <w:b/>
          <w:i/>
          <w:sz w:val="20"/>
        </w:rPr>
        <w:t>Against the Darkness</w:t>
      </w:r>
      <w:r>
        <w:rPr>
          <w:rFonts w:ascii="Pericles" w:hAnsi="Pericles"/>
          <w:i/>
          <w:sz w:val="20"/>
        </w:rPr>
        <w:t xml:space="preserve"> </w:t>
      </w:r>
      <w:r>
        <w:rPr>
          <w:rFonts w:ascii="Arial" w:hAnsi="Arial" w:cs="Arial"/>
          <w:sz w:val="20"/>
        </w:rPr>
        <w:t xml:space="preserve">– </w:t>
      </w:r>
      <w:r>
        <w:rPr>
          <w:rFonts w:ascii="Pericles" w:hAnsi="Pericles"/>
          <w:sz w:val="20"/>
        </w:rPr>
        <w:t>Because they consider any form of total darkness to be a potential gateway to Shadow, priests of The Twins are almost never found without a candle, lantern or some other form of light. Temples dedicated to Castor and Corax often house large flames which the priests keep lit at all times as a symbol of their vigilance.</w:t>
      </w:r>
    </w:p>
    <w:p w:rsidR="00493401" w:rsidRDefault="00022DDA">
      <w:pPr>
        <w:pStyle w:val="Standard"/>
        <w:widowControl/>
        <w:numPr>
          <w:ilvl w:val="0"/>
          <w:numId w:val="1"/>
        </w:numPr>
        <w:spacing w:after="160"/>
      </w:pPr>
      <w:r>
        <w:rPr>
          <w:rFonts w:ascii="Pericles" w:hAnsi="Pericles"/>
          <w:b/>
          <w:i/>
          <w:sz w:val="20"/>
        </w:rPr>
        <w:t>Nightmare Watch</w:t>
      </w:r>
      <w:r>
        <w:rPr>
          <w:rFonts w:ascii="Pericles" w:hAnsi="Pericles"/>
          <w:sz w:val="20"/>
        </w:rPr>
        <w:t xml:space="preserve"> </w:t>
      </w:r>
      <w:r>
        <w:rPr>
          <w:rFonts w:ascii="Arial" w:hAnsi="Arial" w:cs="Arial"/>
          <w:sz w:val="20"/>
        </w:rPr>
        <w:t>–</w:t>
      </w:r>
      <w:r>
        <w:rPr>
          <w:rFonts w:ascii="Pericles" w:hAnsi="Pericles"/>
          <w:sz w:val="20"/>
        </w:rPr>
        <w:t xml:space="preserve"> Those haunted by nightmares will seek out priests of The Twins who will watch over them during the night and take on their nightmares for them.</w:t>
      </w:r>
    </w:p>
    <w:p w:rsidR="00493401" w:rsidRDefault="00022DDA">
      <w:pPr>
        <w:pStyle w:val="Standard"/>
        <w:widowControl/>
        <w:numPr>
          <w:ilvl w:val="0"/>
          <w:numId w:val="1"/>
        </w:numPr>
        <w:spacing w:after="160"/>
      </w:pPr>
      <w:r>
        <w:rPr>
          <w:rFonts w:ascii="Pericles" w:hAnsi="Pericles"/>
          <w:b/>
          <w:i/>
          <w:sz w:val="20"/>
        </w:rPr>
        <w:t>The Vigil</w:t>
      </w:r>
      <w:r>
        <w:rPr>
          <w:rFonts w:ascii="Pericles" w:hAnsi="Pericles"/>
          <w:sz w:val="20"/>
        </w:rPr>
        <w:t xml:space="preserve"> </w:t>
      </w:r>
      <w:r>
        <w:rPr>
          <w:rFonts w:ascii="Arial" w:hAnsi="Arial" w:cs="Arial"/>
          <w:sz w:val="20"/>
        </w:rPr>
        <w:t xml:space="preserve">– </w:t>
      </w:r>
      <w:r>
        <w:rPr>
          <w:rFonts w:ascii="Pericles" w:hAnsi="Pericles"/>
          <w:sz w:val="20"/>
        </w:rPr>
        <w:t>Followers of Castor and Corax hold vigil on the longest night of every year to keep Shadow at bay and to pray for the return of the Twins.</w:t>
      </w:r>
    </w:p>
    <w:p w:rsidR="00493401" w:rsidRDefault="00022DDA">
      <w:pPr>
        <w:pStyle w:val="Standard"/>
      </w:pPr>
      <w:r>
        <w:rPr>
          <w:rFonts w:ascii="Pericles" w:hAnsi="Pericles"/>
          <w:b/>
          <w:bCs/>
          <w:sz w:val="20"/>
        </w:rPr>
        <w:t>Castor and Corax’s Blessings</w:t>
      </w:r>
    </w:p>
    <w:p w:rsidR="00493401" w:rsidRDefault="00493401">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493401">
        <w:tblPrEx>
          <w:tblCellMar>
            <w:top w:w="0" w:type="dxa"/>
            <w:bottom w:w="0" w:type="dxa"/>
          </w:tblCellMar>
        </w:tblPrEx>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9</w:t>
            </w:r>
          </w:p>
        </w:tc>
      </w:tr>
      <w:tr w:rsidR="00493401">
        <w:tblPrEx>
          <w:tblCellMar>
            <w:top w:w="0" w:type="dxa"/>
            <w:bottom w:w="0" w:type="dxa"/>
          </w:tblCellMar>
        </w:tblPrEx>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pPr>
            <w:r>
              <w:rPr>
                <w:rFonts w:ascii="Pericles" w:hAnsi="Pericles"/>
                <w:sz w:val="16"/>
                <w:szCs w:val="16"/>
              </w:rPr>
              <w:t>Resist Shadow Magic(1)</w:t>
            </w:r>
          </w:p>
          <w:p w:rsidR="00493401" w:rsidRDefault="00022DDA">
            <w:pPr>
              <w:pStyle w:val="ListParagraph"/>
              <w:numPr>
                <w:ilvl w:val="0"/>
                <w:numId w:val="7"/>
              </w:numPr>
            </w:pPr>
            <w:r>
              <w:rPr>
                <w:rFonts w:ascii="Pericles" w:hAnsi="Pericles"/>
                <w:sz w:val="16"/>
                <w:szCs w:val="16"/>
              </w:rPr>
              <w:t>Teachings of the Twins</w:t>
            </w:r>
          </w:p>
          <w:p w:rsidR="00493401" w:rsidRDefault="00022DDA">
            <w:pPr>
              <w:pStyle w:val="ListParagraph"/>
              <w:numPr>
                <w:ilvl w:val="0"/>
                <w:numId w:val="7"/>
              </w:numPr>
            </w:pPr>
            <w:r>
              <w:rPr>
                <w:rFonts w:ascii="Pericles" w:hAnsi="Pericles"/>
                <w:sz w:val="16"/>
                <w:szCs w:val="16"/>
              </w:rPr>
              <w:t>Shadow Fighter</w:t>
            </w:r>
          </w:p>
          <w:p w:rsidR="00493401" w:rsidRDefault="00493401">
            <w:pPr>
              <w:pStyle w:val="ListParagraph"/>
              <w:ind w:left="0"/>
              <w:rPr>
                <w:rFonts w:ascii="Pericles" w:hAnsi="Pericles"/>
                <w:sz w:val="16"/>
                <w:szCs w:val="16"/>
              </w:rPr>
            </w:pPr>
          </w:p>
          <w:p w:rsidR="00493401" w:rsidRDefault="00493401">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pPr>
            <w:r>
              <w:rPr>
                <w:rFonts w:ascii="Pericles" w:hAnsi="Pericles"/>
                <w:sz w:val="16"/>
                <w:szCs w:val="16"/>
              </w:rPr>
              <w:t>Fiery Personality</w:t>
            </w:r>
          </w:p>
          <w:p w:rsidR="00493401" w:rsidRDefault="00022DDA">
            <w:pPr>
              <w:pStyle w:val="ListParagraph"/>
              <w:numPr>
                <w:ilvl w:val="0"/>
                <w:numId w:val="7"/>
              </w:numPr>
            </w:pPr>
            <w:r>
              <w:rPr>
                <w:rFonts w:ascii="Pericles" w:hAnsi="Pericles"/>
                <w:sz w:val="16"/>
                <w:szCs w:val="16"/>
              </w:rPr>
              <w:t>Power(2)</w:t>
            </w:r>
          </w:p>
          <w:p w:rsidR="00493401" w:rsidRDefault="00022DDA">
            <w:pPr>
              <w:pStyle w:val="ListParagraph"/>
              <w:numPr>
                <w:ilvl w:val="0"/>
                <w:numId w:val="7"/>
              </w:numPr>
            </w:pPr>
            <w:r>
              <w:rPr>
                <w:rFonts w:ascii="Pericles" w:hAnsi="Pericles"/>
                <w:sz w:val="16"/>
                <w:szCs w:val="16"/>
              </w:rPr>
              <w:t>Reflex(2)</w:t>
            </w:r>
          </w:p>
          <w:p w:rsidR="00493401" w:rsidRDefault="00022DDA">
            <w:pPr>
              <w:pStyle w:val="ListParagraph"/>
              <w:numPr>
                <w:ilvl w:val="0"/>
                <w:numId w:val="7"/>
              </w:numPr>
            </w:pPr>
            <w:r>
              <w:rPr>
                <w:rFonts w:ascii="Pericles" w:hAnsi="Pericles"/>
                <w:sz w:val="16"/>
                <w:szCs w:val="16"/>
              </w:rPr>
              <w:t>Resist Fire(1)</w:t>
            </w:r>
          </w:p>
          <w:p w:rsidR="00493401" w:rsidRDefault="00022DDA">
            <w:pPr>
              <w:pStyle w:val="ListParagraph"/>
              <w:numPr>
                <w:ilvl w:val="0"/>
                <w:numId w:val="7"/>
              </w:numPr>
            </w:pPr>
            <w:r>
              <w:rPr>
                <w:rFonts w:ascii="Pericles" w:hAnsi="Pericles"/>
                <w:sz w:val="16"/>
                <w:szCs w:val="16"/>
              </w:rPr>
              <w:t>Resist Shadow Magic(2)</w:t>
            </w:r>
          </w:p>
          <w:p w:rsidR="00493401" w:rsidRDefault="00493401">
            <w:pPr>
              <w:pStyle w:val="ListParagraph"/>
              <w:ind w:left="360"/>
              <w:rPr>
                <w:rFonts w:ascii="Pericles" w:hAnsi="Pericles"/>
                <w:sz w:val="16"/>
                <w:szCs w:val="16"/>
              </w:rPr>
            </w:pPr>
          </w:p>
          <w:p w:rsidR="00493401" w:rsidRDefault="00493401">
            <w:pPr>
              <w:pStyle w:val="ListParagraph"/>
              <w:ind w:left="0"/>
              <w:rPr>
                <w:rFonts w:ascii="Pericles" w:hAnsi="Pericles"/>
                <w:sz w:val="16"/>
                <w:szCs w:val="16"/>
              </w:rPr>
            </w:pPr>
          </w:p>
          <w:p w:rsidR="00493401" w:rsidRDefault="00493401">
            <w:pPr>
              <w:pStyle w:val="ListParagraph"/>
              <w:ind w:left="360"/>
              <w:rPr>
                <w:rFonts w:ascii="Pericles" w:hAnsi="Pericles"/>
                <w:sz w:val="16"/>
                <w:szCs w:val="16"/>
              </w:rPr>
            </w:pPr>
          </w:p>
          <w:p w:rsidR="00493401" w:rsidRDefault="00493401">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pPr>
            <w:r>
              <w:rPr>
                <w:rFonts w:ascii="Pericles" w:hAnsi="Pericles"/>
                <w:sz w:val="16"/>
                <w:szCs w:val="16"/>
              </w:rPr>
              <w:t>Power(4)</w:t>
            </w:r>
          </w:p>
          <w:p w:rsidR="00493401" w:rsidRDefault="00022DDA">
            <w:pPr>
              <w:pStyle w:val="ListParagraph"/>
              <w:numPr>
                <w:ilvl w:val="0"/>
                <w:numId w:val="7"/>
              </w:numPr>
            </w:pPr>
            <w:r>
              <w:rPr>
                <w:rFonts w:ascii="Pericles" w:hAnsi="Pericles"/>
                <w:sz w:val="16"/>
                <w:szCs w:val="16"/>
              </w:rPr>
              <w:t>Reflex(4)</w:t>
            </w:r>
          </w:p>
          <w:p w:rsidR="00493401" w:rsidRDefault="00022DDA">
            <w:pPr>
              <w:pStyle w:val="ListParagraph"/>
              <w:numPr>
                <w:ilvl w:val="0"/>
                <w:numId w:val="7"/>
              </w:numPr>
            </w:pPr>
            <w:r>
              <w:rPr>
                <w:rFonts w:ascii="Pericles" w:hAnsi="Pericles"/>
                <w:sz w:val="16"/>
                <w:szCs w:val="16"/>
              </w:rPr>
              <w:t>Resist Fire(2)</w:t>
            </w:r>
          </w:p>
          <w:p w:rsidR="00493401" w:rsidRDefault="00022DDA">
            <w:pPr>
              <w:pStyle w:val="ListParagraph"/>
              <w:numPr>
                <w:ilvl w:val="0"/>
                <w:numId w:val="7"/>
              </w:numPr>
            </w:pPr>
            <w:r>
              <w:rPr>
                <w:rFonts w:ascii="Pericles" w:hAnsi="Pericles"/>
                <w:sz w:val="16"/>
                <w:szCs w:val="16"/>
              </w:rPr>
              <w:t>Resist Shadow Magic(3)</w:t>
            </w:r>
          </w:p>
          <w:p w:rsidR="00493401" w:rsidRDefault="00493401">
            <w:pPr>
              <w:pStyle w:val="ListParagraph"/>
              <w:ind w:left="360"/>
              <w:rPr>
                <w:rFonts w:ascii="Pericles" w:hAnsi="Pericles"/>
                <w:sz w:val="16"/>
                <w:szCs w:val="16"/>
              </w:rPr>
            </w:pPr>
          </w:p>
        </w:tc>
      </w:tr>
    </w:tbl>
    <w:p w:rsidR="00493401" w:rsidRDefault="00493401">
      <w:pPr>
        <w:pStyle w:val="Standard"/>
        <w:widowControl/>
        <w:spacing w:after="160"/>
      </w:pPr>
    </w:p>
    <w:p w:rsidR="00493401" w:rsidRDefault="00493401">
      <w:pPr>
        <w:pStyle w:val="Standard"/>
        <w:widowControl/>
        <w:spacing w:after="160"/>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pPr>
            <w:r>
              <w:rPr>
                <w:rFonts w:ascii="Pericles" w:hAnsi="Pericles"/>
                <w:b/>
                <w:bCs/>
                <w:sz w:val="20"/>
              </w:rPr>
              <w:t>The Rituals of Castor and Corax</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Tier 1 Rituals</w:t>
            </w: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Beacon</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10r</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pPr>
            <w:r>
              <w:rPr>
                <w:rFonts w:ascii="Pericles" w:hAnsi="Pericles"/>
                <w:sz w:val="16"/>
                <w:szCs w:val="20"/>
              </w:rPr>
              <w:t>Shoots a light into the sky illuminating a 10” radius</w:t>
            </w:r>
          </w:p>
          <w:p w:rsidR="00493401" w:rsidRDefault="00022DDA">
            <w:pPr>
              <w:pStyle w:val="ListParagraph"/>
              <w:numPr>
                <w:ilvl w:val="0"/>
                <w:numId w:val="2"/>
              </w:numPr>
            </w:pPr>
            <w:r>
              <w:rPr>
                <w:rFonts w:ascii="Pericles" w:hAnsi="Pericles"/>
                <w:sz w:val="16"/>
                <w:szCs w:val="20"/>
              </w:rPr>
              <w:t xml:space="preserve">Any shadow creature in this area </w:t>
            </w:r>
            <w:r>
              <w:rPr>
                <w:rFonts w:ascii="Pericles" w:hAnsi="Pericles"/>
                <w:sz w:val="16"/>
                <w:szCs w:val="20"/>
              </w:rPr>
              <w:lastRenderedPageBreak/>
              <w:t>is Chilled(1)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Duration x5 / x4 / +2 DL</w:t>
            </w:r>
          </w:p>
          <w:p w:rsidR="00493401" w:rsidRDefault="00022DDA">
            <w:pPr>
              <w:pStyle w:val="ListParagraph"/>
              <w:numPr>
                <w:ilvl w:val="0"/>
                <w:numId w:val="2"/>
              </w:numPr>
              <w:rPr>
                <w:rFonts w:ascii="Pericles" w:hAnsi="Pericles"/>
                <w:sz w:val="16"/>
                <w:szCs w:val="20"/>
              </w:rPr>
            </w:pPr>
            <w:r>
              <w:rPr>
                <w:rFonts w:ascii="Pericles" w:hAnsi="Pericles"/>
                <w:sz w:val="16"/>
                <w:szCs w:val="20"/>
              </w:rPr>
              <w:t>Radius x2 / 3x / +3 DL</w:t>
            </w: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lastRenderedPageBreak/>
              <w:t>Campfire Vigil</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night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Spirits of the fire watch over camp, protecting everyone in the light from the dangers of shadow</w:t>
            </w:r>
          </w:p>
          <w:p w:rsidR="00493401" w:rsidRDefault="00022DDA">
            <w:pPr>
              <w:pStyle w:val="ListParagraph"/>
              <w:numPr>
                <w:ilvl w:val="0"/>
                <w:numId w:val="2"/>
              </w:numPr>
              <w:rPr>
                <w:rFonts w:ascii="Pericles" w:hAnsi="Pericles"/>
                <w:sz w:val="16"/>
                <w:szCs w:val="20"/>
              </w:rPr>
            </w:pPr>
            <w:r>
              <w:rPr>
                <w:rFonts w:ascii="Pericles" w:hAnsi="Pericles"/>
                <w:sz w:val="16"/>
                <w:szCs w:val="20"/>
              </w:rPr>
              <w:t>+2 Survival to determine if a camp is viable</w:t>
            </w:r>
          </w:p>
          <w:p w:rsidR="00493401" w:rsidRDefault="00022DDA">
            <w:pPr>
              <w:pStyle w:val="ListParagraph"/>
              <w:numPr>
                <w:ilvl w:val="0"/>
                <w:numId w:val="2"/>
              </w:numPr>
              <w:rPr>
                <w:rFonts w:ascii="Pericles" w:hAnsi="Pericles"/>
                <w:sz w:val="16"/>
                <w:szCs w:val="20"/>
              </w:rPr>
            </w:pPr>
            <w:r>
              <w:rPr>
                <w:rFonts w:ascii="Pericles" w:hAnsi="Pericles"/>
                <w:sz w:val="16"/>
                <w:szCs w:val="20"/>
              </w:rPr>
              <w:t>Shadow cannot enter the camp</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Bonus +1 / x2 / +4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Detect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Detect shadows and their magic within 10”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Radius x2 / 3x / +3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Fire Bolt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Bolt of flame does 2d6</w:t>
            </w:r>
          </w:p>
          <w:p w:rsidR="00493401" w:rsidRDefault="00022DDA">
            <w:pPr>
              <w:pStyle w:val="ListParagraph"/>
              <w:numPr>
                <w:ilvl w:val="0"/>
                <w:numId w:val="2"/>
              </w:numPr>
              <w:rPr>
                <w:rFonts w:ascii="Pericles" w:hAnsi="Pericles"/>
                <w:sz w:val="16"/>
                <w:szCs w:val="20"/>
              </w:rPr>
            </w:pPr>
            <w:r>
              <w:rPr>
                <w:rFonts w:ascii="Pericles" w:hAnsi="Pericles"/>
                <w:sz w:val="16"/>
                <w:szCs w:val="20"/>
              </w:rPr>
              <w:t>Ignite(3)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pPr>
            <w:r>
              <w:rPr>
                <w:rFonts w:ascii="Pericles" w:hAnsi="Pericles"/>
                <w:sz w:val="16"/>
                <w:szCs w:val="20"/>
              </w:rPr>
              <w:t>Accuracy +2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p w:rsidR="00493401" w:rsidRDefault="00022DDA">
            <w:pPr>
              <w:pStyle w:val="ListParagraph"/>
              <w:numPr>
                <w:ilvl w:val="0"/>
                <w:numId w:val="2"/>
              </w:numPr>
            </w:pPr>
            <w:r>
              <w:rPr>
                <w:rFonts w:ascii="Pericles" w:hAnsi="Pericles"/>
                <w:sz w:val="16"/>
                <w:szCs w:val="20"/>
              </w:rPr>
              <w:t>Ignite +1 / x2 / +3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Impulsive Acts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+2 initiative</w:t>
            </w:r>
          </w:p>
          <w:p w:rsidR="00493401" w:rsidRDefault="00022DDA">
            <w:pPr>
              <w:pStyle w:val="ListParagraph"/>
              <w:numPr>
                <w:ilvl w:val="0"/>
                <w:numId w:val="2"/>
              </w:numPr>
              <w:rPr>
                <w:rFonts w:ascii="Pericles" w:hAnsi="Pericles"/>
                <w:sz w:val="16"/>
                <w:szCs w:val="20"/>
              </w:rPr>
            </w:pPr>
            <w:r>
              <w:rPr>
                <w:rFonts w:ascii="Pericles" w:hAnsi="Pericles"/>
                <w:sz w:val="16"/>
                <w:szCs w:val="20"/>
              </w:rPr>
              <w:t>+1 movement</w:t>
            </w:r>
          </w:p>
          <w:p w:rsidR="00493401" w:rsidRDefault="00022DDA">
            <w:pPr>
              <w:pStyle w:val="ListParagraph"/>
              <w:numPr>
                <w:ilvl w:val="0"/>
                <w:numId w:val="2"/>
              </w:numPr>
              <w:rPr>
                <w:rFonts w:ascii="Pericles" w:hAnsi="Pericles"/>
                <w:sz w:val="16"/>
                <w:szCs w:val="20"/>
              </w:rPr>
            </w:pPr>
            <w:r>
              <w:rPr>
                <w:rFonts w:ascii="Pericles" w:hAnsi="Pericles"/>
                <w:sz w:val="16"/>
                <w:szCs w:val="20"/>
              </w:rPr>
              <w:t>Fast(1)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pPr>
            <w:r>
              <w:rPr>
                <w:rFonts w:ascii="Pericles" w:hAnsi="Pericles"/>
                <w:sz w:val="16"/>
                <w:szCs w:val="20"/>
              </w:rPr>
              <w:t>Fast +1 / x2 / +4 DL</w:t>
            </w:r>
          </w:p>
          <w:p w:rsidR="00493401" w:rsidRDefault="00022DDA">
            <w:pPr>
              <w:pStyle w:val="ListParagraph"/>
              <w:numPr>
                <w:ilvl w:val="0"/>
                <w:numId w:val="2"/>
              </w:numPr>
            </w:pPr>
            <w:r>
              <w:rPr>
                <w:rFonts w:ascii="Pericles" w:hAnsi="Pericles"/>
                <w:sz w:val="16"/>
                <w:szCs w:val="20"/>
              </w:rPr>
              <w:t>Move +1/ x2 / +3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Minor Madness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10m</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Caster takes a -1 penalty to Wit and Charisma</w:t>
            </w:r>
          </w:p>
          <w:p w:rsidR="00493401" w:rsidRDefault="00022DDA">
            <w:pPr>
              <w:pStyle w:val="ListParagraph"/>
              <w:numPr>
                <w:ilvl w:val="0"/>
                <w:numId w:val="2"/>
              </w:numPr>
              <w:rPr>
                <w:rFonts w:ascii="Pericles" w:hAnsi="Pericles"/>
                <w:sz w:val="16"/>
                <w:szCs w:val="20"/>
              </w:rPr>
            </w:pPr>
            <w:r>
              <w:rPr>
                <w:rFonts w:ascii="Pericles" w:hAnsi="Pericles"/>
                <w:sz w:val="16"/>
                <w:szCs w:val="20"/>
              </w:rPr>
              <w:t>Caster gets +2 to all spell saves</w:t>
            </w:r>
          </w:p>
          <w:p w:rsidR="00493401" w:rsidRDefault="00022DDA">
            <w:pPr>
              <w:pStyle w:val="ListParagraph"/>
              <w:numPr>
                <w:ilvl w:val="0"/>
                <w:numId w:val="2"/>
              </w:numPr>
              <w:rPr>
                <w:rFonts w:ascii="Pericles" w:hAnsi="Pericles"/>
                <w:sz w:val="16"/>
                <w:szCs w:val="20"/>
              </w:rPr>
            </w:pPr>
            <w:r>
              <w:rPr>
                <w:rFonts w:ascii="Pericles" w:hAnsi="Pericles"/>
                <w:sz w:val="16"/>
                <w:szCs w:val="20"/>
              </w:rPr>
              <w:t>Caster gets +1 melee damage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r>
              <w:rPr>
                <w:rFonts w:ascii="Pericles" w:hAnsi="Pericles"/>
                <w:sz w:val="16"/>
              </w:rPr>
              <w:t>None</w:t>
            </w:r>
          </w:p>
        </w:tc>
      </w:tr>
      <w:tr w:rsidR="0049340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r>
              <w:rPr>
                <w:rFonts w:ascii="Pericles" w:hAnsi="Pericles"/>
                <w:b/>
                <w:bCs/>
                <w:sz w:val="16"/>
                <w:szCs w:val="16"/>
              </w:rPr>
              <w:t>Tier 2 Rituals</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Consume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consume the remains of a dead shadow to give yourself a boon</w:t>
            </w:r>
          </w:p>
          <w:p w:rsidR="00493401" w:rsidRDefault="00022DDA">
            <w:pPr>
              <w:pStyle w:val="ListParagraph"/>
              <w:numPr>
                <w:ilvl w:val="0"/>
                <w:numId w:val="2"/>
              </w:numPr>
              <w:rPr>
                <w:rFonts w:ascii="Pericles" w:hAnsi="Pericles"/>
                <w:sz w:val="16"/>
                <w:szCs w:val="20"/>
              </w:rPr>
            </w:pPr>
            <w:r>
              <w:rPr>
                <w:rFonts w:ascii="Pericles" w:hAnsi="Pericles"/>
                <w:sz w:val="16"/>
                <w:szCs w:val="20"/>
              </w:rPr>
              <w:t>Choose one of the listed boons when you take this spell</w:t>
            </w:r>
          </w:p>
          <w:p w:rsidR="00493401" w:rsidRDefault="00022DDA">
            <w:pPr>
              <w:pStyle w:val="ListParagraph"/>
              <w:numPr>
                <w:ilvl w:val="0"/>
                <w:numId w:val="2"/>
              </w:numPr>
              <w:rPr>
                <w:rFonts w:ascii="Pericles" w:hAnsi="Pericles"/>
                <w:sz w:val="16"/>
                <w:szCs w:val="20"/>
              </w:rPr>
            </w:pPr>
            <w:r>
              <w:rPr>
                <w:rFonts w:ascii="Pericles" w:hAnsi="Pericles"/>
                <w:sz w:val="16"/>
                <w:szCs w:val="20"/>
              </w:rPr>
              <w:t>Boons do not stack, if you consume another corpse, you get no further benefit</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pPr>
            <w:r>
              <w:rPr>
                <w:rFonts w:ascii="Pericles" w:hAnsi="Pericles"/>
                <w:sz w:val="16"/>
                <w:szCs w:val="20"/>
              </w:rPr>
              <w:t>Additional Boon Stacks / x2 / +3 DL</w:t>
            </w:r>
          </w:p>
          <w:p w:rsidR="00493401" w:rsidRDefault="00022DDA">
            <w:pPr>
              <w:pStyle w:val="ListParagraph"/>
              <w:numPr>
                <w:ilvl w:val="0"/>
                <w:numId w:val="2"/>
              </w:numPr>
            </w:pPr>
            <w:r>
              <w:rPr>
                <w:rFonts w:ascii="Pericles" w:hAnsi="Pericles"/>
                <w:sz w:val="16"/>
                <w:szCs w:val="20"/>
              </w:rPr>
              <w:t>Option – Can learn another boon and choose which to take when consuming the shadow / x5 / +0  DL</w:t>
            </w:r>
          </w:p>
          <w:p w:rsidR="00493401" w:rsidRDefault="00493401"/>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Fire Burst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Burst of flame in 2” radius</w:t>
            </w:r>
          </w:p>
          <w:p w:rsidR="00493401" w:rsidRDefault="00022DDA">
            <w:pPr>
              <w:pStyle w:val="ListParagraph"/>
              <w:numPr>
                <w:ilvl w:val="0"/>
                <w:numId w:val="2"/>
              </w:numPr>
              <w:rPr>
                <w:rFonts w:ascii="Pericles" w:hAnsi="Pericles"/>
                <w:sz w:val="16"/>
                <w:szCs w:val="20"/>
              </w:rPr>
            </w:pPr>
            <w:r>
              <w:rPr>
                <w:rFonts w:ascii="Pericles" w:hAnsi="Pericles"/>
                <w:sz w:val="16"/>
                <w:szCs w:val="20"/>
              </w:rPr>
              <w:t>Does 2d6 and Ignite(3)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p w:rsidR="00493401" w:rsidRDefault="00022DDA">
            <w:pPr>
              <w:pStyle w:val="ListParagraph"/>
              <w:numPr>
                <w:ilvl w:val="0"/>
                <w:numId w:val="2"/>
              </w:numPr>
            </w:pPr>
            <w:r>
              <w:rPr>
                <w:rFonts w:ascii="Pericles" w:hAnsi="Pericles"/>
                <w:sz w:val="16"/>
                <w:szCs w:val="20"/>
              </w:rPr>
              <w:t>Ignite +1 / x2 / +3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Glimpse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You get a vision granting insight into the target’s near/immediate future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bl>
    <w:p w:rsidR="00493401" w:rsidRDefault="00493401">
      <w:pPr>
        <w:pStyle w:val="Standard"/>
        <w:widowControl/>
        <w:spacing w:after="160"/>
      </w:pPr>
    </w:p>
    <w:p w:rsidR="00493401" w:rsidRDefault="00493401">
      <w:pPr>
        <w:pStyle w:val="Standard"/>
        <w:rPr>
          <w:rFonts w:ascii="Pericles" w:hAnsi="Pericles"/>
          <w:sz w:val="20"/>
          <w:szCs w:val="20"/>
        </w:rPr>
      </w:pPr>
    </w:p>
    <w:p w:rsidR="00493401" w:rsidRDefault="00493401">
      <w:pPr>
        <w:pStyle w:val="Standard"/>
        <w:pageBreakBefore/>
        <w:rPr>
          <w:rFonts w:ascii="Pericles" w:hAnsi="Pericles"/>
          <w:sz w:val="20"/>
          <w:szCs w:val="20"/>
        </w:rPr>
      </w:pPr>
    </w:p>
    <w:p w:rsidR="00493401" w:rsidRDefault="00022DDA">
      <w:pPr>
        <w:pStyle w:val="Standard"/>
        <w:rPr>
          <w:rFonts w:ascii="Pericles" w:hAnsi="Pericles"/>
          <w:sz w:val="20"/>
          <w:szCs w:val="20"/>
        </w:rPr>
      </w:pPr>
      <w:r>
        <w:rPr>
          <w:rFonts w:ascii="Pericles" w:hAnsi="Pericles"/>
          <w:sz w:val="20"/>
          <w:szCs w:val="20"/>
        </w:rPr>
        <w:tab/>
      </w:r>
    </w:p>
    <w:p w:rsidR="00493401" w:rsidRDefault="00022DDA">
      <w:pPr>
        <w:pStyle w:val="Standard"/>
      </w:pPr>
      <w:r>
        <w:rPr>
          <w:rFonts w:ascii="Pericles" w:hAnsi="Pericles"/>
          <w:b/>
        </w:rPr>
        <w:t xml:space="preserve">Hegre (HEG </w:t>
      </w:r>
      <w:r>
        <w:rPr>
          <w:rFonts w:ascii="Pericles" w:hAnsi="Pericles" w:cs="Arial"/>
          <w:b/>
        </w:rPr>
        <w:t>–</w:t>
      </w:r>
      <w:r>
        <w:rPr>
          <w:rFonts w:ascii="Pericles" w:hAnsi="Pericles"/>
          <w:b/>
        </w:rPr>
        <w:t xml:space="preserve"> ree)</w:t>
      </w:r>
    </w:p>
    <w:p w:rsidR="00493401" w:rsidRDefault="00493401">
      <w:pPr>
        <w:pStyle w:val="Standard"/>
        <w:rPr>
          <w:rFonts w:ascii="Pericles" w:hAnsi="Pericles"/>
          <w:sz w:val="20"/>
          <w:szCs w:val="20"/>
        </w:rPr>
      </w:pPr>
    </w:p>
    <w:p w:rsidR="00493401" w:rsidRDefault="00022DDA">
      <w:pPr>
        <w:pStyle w:val="Standard"/>
        <w:rPr>
          <w:rFonts w:ascii="Pericles" w:hAnsi="Pericles"/>
          <w:sz w:val="20"/>
        </w:rPr>
      </w:pPr>
      <w:r>
        <w:rPr>
          <w:rFonts w:ascii="Pericles" w:hAnsi="Pericles"/>
          <w:sz w:val="20"/>
        </w:rPr>
        <w:t>Hegre, Master of the Hunt, is the reclusive god of the wilderness. He is the patron of hunters, druids and rangers. He holds court over the forests of Anthis and all of the plants and creatures therein.</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Hegre's dark aspect is that of a despoiler who hunts and kills for pleasure instead of sustenance. In this form, he is patron of lycanthropes, cannibals and others who hunt their own kind.</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Hegre favors cuts of meat and hides from prize animals. He also values finely crafted (wooden) spears, bows and arrows.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Hegre often finds himself in opposition to the goals of Aquae, Lex and Libre. He also finds the use of fire by The Twins to be distasteful.</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The rites of Hegre deal with nature, hunting, and eschewing the trappings of civilization in favor of the natural order. Hegre's rites include:</w:t>
      </w:r>
    </w:p>
    <w:p w:rsidR="00493401" w:rsidRDefault="00022DDA">
      <w:pPr>
        <w:pStyle w:val="Standard"/>
        <w:numPr>
          <w:ilvl w:val="0"/>
          <w:numId w:val="15"/>
        </w:numPr>
      </w:pPr>
      <w:r>
        <w:rPr>
          <w:rFonts w:ascii="Pericles" w:hAnsi="Pericles"/>
          <w:b/>
          <w:i/>
          <w:sz w:val="20"/>
        </w:rPr>
        <w:t>Hegre's Due</w:t>
      </w:r>
      <w:r>
        <w:rPr>
          <w:rFonts w:ascii="Pericles" w:hAnsi="Pericles"/>
          <w:sz w:val="20"/>
        </w:rPr>
        <w:t xml:space="preserve"> </w:t>
      </w:r>
      <w:r>
        <w:rPr>
          <w:rFonts w:ascii="Arial" w:hAnsi="Arial" w:cs="Arial"/>
          <w:sz w:val="20"/>
        </w:rPr>
        <w:t xml:space="preserve">– </w:t>
      </w:r>
      <w:r>
        <w:rPr>
          <w:rFonts w:ascii="Pericles" w:hAnsi="Pericles"/>
          <w:sz w:val="20"/>
        </w:rPr>
        <w:t>Hunters will typically bury or burn choice cuts of any animal they kill to honor Hegre and insure good hunts in the future.</w:t>
      </w:r>
    </w:p>
    <w:p w:rsidR="00493401" w:rsidRDefault="00022DDA">
      <w:pPr>
        <w:pStyle w:val="Standard"/>
        <w:numPr>
          <w:ilvl w:val="0"/>
          <w:numId w:val="15"/>
        </w:numPr>
      </w:pPr>
      <w:r>
        <w:rPr>
          <w:rFonts w:ascii="Pericles" w:hAnsi="Pericles"/>
          <w:b/>
          <w:i/>
          <w:sz w:val="20"/>
        </w:rPr>
        <w:t>The Hunt</w:t>
      </w:r>
      <w:r>
        <w:rPr>
          <w:rFonts w:ascii="Pericles" w:hAnsi="Pericles"/>
          <w:sz w:val="20"/>
        </w:rPr>
        <w:t xml:space="preserve"> </w:t>
      </w:r>
      <w:r>
        <w:rPr>
          <w:rFonts w:ascii="Arial" w:hAnsi="Arial" w:cs="Arial"/>
          <w:sz w:val="20"/>
        </w:rPr>
        <w:t xml:space="preserve">– </w:t>
      </w:r>
      <w:r>
        <w:rPr>
          <w:rFonts w:ascii="Pericles" w:hAnsi="Pericles"/>
          <w:sz w:val="20"/>
        </w:rPr>
        <w:t>When monsters threaten a community, priests of Hegre can call for a sacred hunt in which hunters from nearby lands will gather to kill the offending beasts.</w:t>
      </w:r>
    </w:p>
    <w:p w:rsidR="00493401" w:rsidRDefault="00022DDA">
      <w:pPr>
        <w:pStyle w:val="Standard"/>
        <w:numPr>
          <w:ilvl w:val="0"/>
          <w:numId w:val="15"/>
        </w:numPr>
      </w:pPr>
      <w:r>
        <w:rPr>
          <w:rFonts w:ascii="Pericles" w:hAnsi="Pericles"/>
          <w:b/>
          <w:bCs/>
          <w:i/>
          <w:iCs/>
          <w:sz w:val="20"/>
        </w:rPr>
        <w:t>The Running</w:t>
      </w:r>
      <w:r>
        <w:rPr>
          <w:rFonts w:ascii="Pericles" w:hAnsi="Pericles"/>
          <w:sz w:val="20"/>
        </w:rPr>
        <w:t xml:space="preserve"> – On certain holy nights, when Hegre is prominent in the night sky, his priests will run in the wilderness as beasts, experiencing the world as animals do.</w:t>
      </w:r>
    </w:p>
    <w:p w:rsidR="00493401" w:rsidRDefault="00022DDA">
      <w:pPr>
        <w:pStyle w:val="Standard"/>
        <w:numPr>
          <w:ilvl w:val="0"/>
          <w:numId w:val="15"/>
        </w:numPr>
      </w:pPr>
      <w:r>
        <w:rPr>
          <w:rFonts w:ascii="Pericles" w:hAnsi="Pericles"/>
          <w:b/>
          <w:i/>
          <w:sz w:val="20"/>
        </w:rPr>
        <w:t xml:space="preserve">Wild Pact </w:t>
      </w:r>
      <w:r>
        <w:rPr>
          <w:rFonts w:ascii="Arial" w:hAnsi="Arial" w:cs="Arial"/>
          <w:sz w:val="20"/>
        </w:rPr>
        <w:t>–</w:t>
      </w:r>
      <w:r>
        <w:rPr>
          <w:rFonts w:ascii="Pericles" w:hAnsi="Pericles"/>
          <w:sz w:val="20"/>
        </w:rPr>
        <w:t xml:space="preserve"> The pact states that man take his place among the other animals in the wild. Followers of Hegre hunt only as their need dictates and they use no traps, poisons, or magic (aside from Hegre’s spells) during their hunts, relying on skill and cunning instead of artifice. They protect the wild from destruction or corruption.</w:t>
      </w:r>
    </w:p>
    <w:p w:rsidR="00493401" w:rsidRDefault="00493401">
      <w:pPr>
        <w:pStyle w:val="Standard"/>
        <w:rPr>
          <w:rFonts w:ascii="Pericles" w:hAnsi="Pericles"/>
          <w:b/>
          <w:sz w:val="20"/>
        </w:rPr>
      </w:pPr>
    </w:p>
    <w:p w:rsidR="00493401" w:rsidRDefault="00493401">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20"/>
              </w:rPr>
            </w:pPr>
            <w:r>
              <w:rPr>
                <w:rFonts w:ascii="Pericles" w:hAnsi="Pericles"/>
                <w:b/>
                <w:bCs/>
                <w:sz w:val="20"/>
              </w:rPr>
              <w:t>The Rituals of Hegre</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rPr>
                <w:rFonts w:ascii="Pericles" w:hAnsi="Pericles"/>
                <w:b/>
                <w:sz w:val="16"/>
                <w:szCs w:val="20"/>
              </w:rPr>
            </w:pPr>
            <w:r>
              <w:rPr>
                <w:rFonts w:ascii="Pericles" w:hAnsi="Pericles"/>
                <w:b/>
                <w:sz w:val="16"/>
                <w:szCs w:val="20"/>
              </w:rPr>
              <w:t>Tier 1</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Beast Claw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Gain claws (1d6 weapon)</w:t>
            </w:r>
          </w:p>
          <w:p w:rsidR="00493401" w:rsidRDefault="00022DDA">
            <w:pPr>
              <w:pStyle w:val="ListParagraph"/>
              <w:numPr>
                <w:ilvl w:val="0"/>
                <w:numId w:val="2"/>
              </w:numPr>
              <w:rPr>
                <w:rFonts w:ascii="Pericles" w:hAnsi="Pericles"/>
                <w:sz w:val="16"/>
                <w:szCs w:val="20"/>
              </w:rPr>
            </w:pPr>
            <w:r>
              <w:rPr>
                <w:rFonts w:ascii="Pericles" w:hAnsi="Pericles"/>
                <w:sz w:val="16"/>
                <w:szCs w:val="20"/>
              </w:rPr>
              <w:t>Gain brawling 12 or +2 skill (whichever is higher)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x2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Gentle Mist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Creates a 10 hex radius of gentle precipitation</w:t>
            </w:r>
          </w:p>
          <w:p w:rsidR="00493401" w:rsidRDefault="00022DDA">
            <w:pPr>
              <w:pStyle w:val="ListParagraph"/>
              <w:numPr>
                <w:ilvl w:val="0"/>
                <w:numId w:val="2"/>
              </w:numPr>
              <w:rPr>
                <w:rFonts w:ascii="Pericles" w:hAnsi="Pericles"/>
                <w:sz w:val="16"/>
                <w:szCs w:val="16"/>
              </w:rPr>
            </w:pPr>
            <w:r>
              <w:rPr>
                <w:rFonts w:ascii="Pericles" w:hAnsi="Pericles"/>
                <w:sz w:val="16"/>
                <w:szCs w:val="16"/>
              </w:rPr>
              <w:t>All missile fire through the area is -1 to-hit</w:t>
            </w:r>
          </w:p>
          <w:p w:rsidR="00493401" w:rsidRDefault="00022DDA">
            <w:pPr>
              <w:pStyle w:val="ListParagraph"/>
              <w:numPr>
                <w:ilvl w:val="0"/>
                <w:numId w:val="2"/>
              </w:numPr>
              <w:rPr>
                <w:rFonts w:ascii="Pericles" w:hAnsi="Pericles"/>
                <w:sz w:val="16"/>
                <w:szCs w:val="16"/>
              </w:rPr>
            </w:pPr>
            <w:r>
              <w:rPr>
                <w:rFonts w:ascii="Pericles" w:hAnsi="Pericles"/>
                <w:sz w:val="16"/>
                <w:szCs w:val="16"/>
              </w:rPr>
              <w:t>All fire or lightning spells have a +1 DL to cast</w:t>
            </w:r>
          </w:p>
          <w:p w:rsidR="00493401" w:rsidRDefault="00022DDA">
            <w:pPr>
              <w:pStyle w:val="ListParagraph"/>
              <w:numPr>
                <w:ilvl w:val="0"/>
                <w:numId w:val="2"/>
              </w:numPr>
              <w:rPr>
                <w:rFonts w:ascii="Pericles" w:hAnsi="Pericles"/>
                <w:sz w:val="16"/>
                <w:szCs w:val="16"/>
              </w:rPr>
            </w:pPr>
            <w:r>
              <w:rPr>
                <w:rFonts w:ascii="Pericles" w:hAnsi="Pericles"/>
                <w:sz w:val="16"/>
                <w:szCs w:val="16"/>
              </w:rPr>
              <w:t>All saves against fire or lightning effects get a +2 bonus</w:t>
            </w:r>
          </w:p>
          <w:p w:rsidR="00493401" w:rsidRDefault="00022DDA">
            <w:pPr>
              <w:pStyle w:val="ListParagraph"/>
              <w:numPr>
                <w:ilvl w:val="0"/>
                <w:numId w:val="2"/>
              </w:numPr>
              <w:rPr>
                <w:rFonts w:ascii="Pericles" w:hAnsi="Pericles"/>
                <w:sz w:val="16"/>
                <w:szCs w:val="16"/>
              </w:rPr>
            </w:pPr>
            <w:r>
              <w:rPr>
                <w:rFonts w:ascii="Pericles" w:hAnsi="Pericles"/>
                <w:sz w:val="16"/>
                <w:szCs w:val="16"/>
              </w:rPr>
              <w:t>All damage by fire or lightning spells is -1 point/die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Missile Penalty +1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Radius x2 / 3x / +3 DL</w:t>
            </w:r>
          </w:p>
          <w:p w:rsidR="00493401" w:rsidRDefault="00022DDA">
            <w:pPr>
              <w:pStyle w:val="ListParagraph"/>
              <w:numPr>
                <w:ilvl w:val="0"/>
                <w:numId w:val="2"/>
              </w:numPr>
              <w:rPr>
                <w:rFonts w:ascii="Pericles" w:hAnsi="Pericles"/>
                <w:sz w:val="16"/>
                <w:szCs w:val="20"/>
              </w:rPr>
            </w:pPr>
            <w:r>
              <w:rPr>
                <w:rFonts w:ascii="Pericles" w:hAnsi="Pericles"/>
                <w:sz w:val="16"/>
                <w:szCs w:val="20"/>
              </w:rPr>
              <w:t>Resist +1 / 2x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Honor the Pact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Those who participate gain resist(1) vs. poison and traps</w:t>
            </w:r>
          </w:p>
          <w:p w:rsidR="00493401" w:rsidRDefault="00022DDA">
            <w:pPr>
              <w:pStyle w:val="ListParagraph"/>
              <w:numPr>
                <w:ilvl w:val="0"/>
                <w:numId w:val="2"/>
              </w:numPr>
              <w:rPr>
                <w:rFonts w:ascii="Pericles" w:hAnsi="Pericles"/>
                <w:sz w:val="16"/>
                <w:szCs w:val="16"/>
              </w:rPr>
            </w:pPr>
            <w:r>
              <w:rPr>
                <w:rFonts w:ascii="Pericles" w:hAnsi="Pericles"/>
                <w:sz w:val="16"/>
                <w:szCs w:val="16"/>
              </w:rPr>
              <w:lastRenderedPageBreak/>
              <w:t>Using poison or traps while this blessing is in effect earn divine 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 xml:space="preserve">Morph – Also gives resist magic(1), but all so blessed cannot use </w:t>
            </w:r>
            <w:r>
              <w:rPr>
                <w:rFonts w:ascii="Pericles" w:hAnsi="Pericles"/>
                <w:sz w:val="16"/>
                <w:szCs w:val="20"/>
              </w:rPr>
              <w:lastRenderedPageBreak/>
              <w:t>magic without gaining malus / 1x / +6 DL</w:t>
            </w:r>
          </w:p>
          <w:p w:rsidR="00493401" w:rsidRDefault="00022DDA">
            <w:pPr>
              <w:pStyle w:val="ListParagraph"/>
              <w:numPr>
                <w:ilvl w:val="0"/>
                <w:numId w:val="2"/>
              </w:numPr>
              <w:rPr>
                <w:rFonts w:ascii="Pericles" w:hAnsi="Pericles"/>
                <w:sz w:val="16"/>
                <w:szCs w:val="20"/>
              </w:rPr>
            </w:pPr>
            <w:r>
              <w:rPr>
                <w:rFonts w:ascii="Pericles" w:hAnsi="Pericles"/>
                <w:sz w:val="16"/>
                <w:szCs w:val="20"/>
              </w:rPr>
              <w:t>Resist +1 / 1x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lastRenderedPageBreak/>
              <w:t>Hunter’s Blessing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Participants get a +1 to animal lore, navigate and track that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Also gives a bonus to survival / 1x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Nature’s Quiver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The caster takes an armful of wood and creates 12 basic arrows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Arrows x2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Moprh – creates 6 throwing knives or javelins, or other missile weapon / x1 / +0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Options – arrows are blessed (+1 acc, +1 dmg)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 – can be cast in combat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 – caster needs no wood to cast the spell / x1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Nature’s Scent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5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Obscures the caster’s scent</w:t>
            </w:r>
          </w:p>
          <w:p w:rsidR="00493401" w:rsidRDefault="00022DDA">
            <w:pPr>
              <w:pStyle w:val="ListParagraph"/>
              <w:numPr>
                <w:ilvl w:val="0"/>
                <w:numId w:val="2"/>
              </w:numPr>
              <w:rPr>
                <w:rFonts w:ascii="Pericles" w:hAnsi="Pericles"/>
                <w:sz w:val="16"/>
                <w:szCs w:val="16"/>
              </w:rPr>
            </w:pPr>
            <w:r>
              <w:rPr>
                <w:rFonts w:ascii="Pericles" w:hAnsi="Pericles"/>
                <w:sz w:val="16"/>
                <w:szCs w:val="16"/>
              </w:rPr>
              <w:t>Animals that rely on scent are not able to track the character (-10 to search, track rolls)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Morph – also makes caster invisible and inaudible to creatures, but only works on “natural” beasts / x1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Wood Walker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16"/>
              </w:numPr>
              <w:rPr>
                <w:rFonts w:ascii="Pericles" w:hAnsi="Pericles"/>
                <w:sz w:val="16"/>
                <w:szCs w:val="16"/>
              </w:rPr>
            </w:pPr>
            <w:r>
              <w:rPr>
                <w:rFonts w:ascii="Pericles" w:hAnsi="Pericles"/>
                <w:sz w:val="16"/>
                <w:szCs w:val="16"/>
              </w:rPr>
              <w:t>Travel overland through woods at 25% faster rate</w:t>
            </w:r>
          </w:p>
          <w:p w:rsidR="00493401" w:rsidRDefault="00022DDA">
            <w:pPr>
              <w:pStyle w:val="ListParagraph"/>
              <w:numPr>
                <w:ilvl w:val="0"/>
                <w:numId w:val="3"/>
              </w:numPr>
              <w:rPr>
                <w:rFonts w:ascii="Pericles" w:hAnsi="Pericles"/>
                <w:sz w:val="16"/>
                <w:szCs w:val="16"/>
              </w:rPr>
            </w:pPr>
            <w:r>
              <w:rPr>
                <w:rFonts w:ascii="Pericles" w:hAnsi="Pericles"/>
                <w:sz w:val="16"/>
                <w:szCs w:val="16"/>
              </w:rPr>
              <w:t>No movement or rough terrain penalties in wooded battlefields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Option – caster gains +1 combat move in wooded battlefields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Move Rate +25% / x2 / +3 DL</w:t>
            </w:r>
          </w:p>
          <w:p w:rsidR="00493401" w:rsidRDefault="00493401">
            <w:pPr>
              <w:pStyle w:val="ListParagraph"/>
              <w:ind w:left="0"/>
              <w:rPr>
                <w:rFonts w:ascii="Pericles" w:hAnsi="Pericles"/>
                <w:sz w:val="16"/>
                <w:szCs w:val="20"/>
              </w:rPr>
            </w:pP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rPr>
                <w:rFonts w:ascii="Pericles" w:hAnsi="Pericles"/>
                <w:b/>
                <w:sz w:val="16"/>
                <w:szCs w:val="20"/>
              </w:rPr>
            </w:pPr>
            <w:r>
              <w:rPr>
                <w:rFonts w:ascii="Pericles" w:hAnsi="Pericles"/>
                <w:b/>
                <w:sz w:val="16"/>
                <w:szCs w:val="20"/>
              </w:rPr>
              <w:t>Tier 2</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Lick Wounds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1d4+1 magical heal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Increase Heal Dice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Option – can be cast in combat / 1x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Nature’s Summons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Summons a wild animal to fight for the caster</w:t>
            </w:r>
          </w:p>
          <w:p w:rsidR="00493401" w:rsidRDefault="00022DDA">
            <w:pPr>
              <w:pStyle w:val="ListParagraph"/>
              <w:numPr>
                <w:ilvl w:val="0"/>
                <w:numId w:val="2"/>
              </w:numPr>
              <w:rPr>
                <w:rFonts w:ascii="Pericles" w:hAnsi="Pericles"/>
                <w:sz w:val="16"/>
                <w:szCs w:val="16"/>
              </w:rPr>
            </w:pPr>
            <w:r>
              <w:rPr>
                <w:rFonts w:ascii="Pericles" w:hAnsi="Pericles"/>
                <w:sz w:val="16"/>
                <w:szCs w:val="16"/>
              </w:rPr>
              <w:t>Can only be used in a wilderness setting</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5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9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13 / x1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Trackless Passage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Tracking checks made against the caster are at a -4 penalty</w:t>
            </w:r>
          </w:p>
          <w:p w:rsidR="00493401" w:rsidRDefault="00022DDA">
            <w:pPr>
              <w:pStyle w:val="ListParagraph"/>
              <w:numPr>
                <w:ilvl w:val="0"/>
                <w:numId w:val="2"/>
              </w:numPr>
              <w:rPr>
                <w:rFonts w:ascii="Pericles" w:hAnsi="Pericles"/>
                <w:sz w:val="16"/>
                <w:szCs w:val="16"/>
              </w:rPr>
            </w:pPr>
            <w:r>
              <w:rPr>
                <w:rFonts w:ascii="Pericles" w:hAnsi="Pericles"/>
                <w:sz w:val="16"/>
                <w:szCs w:val="16"/>
              </w:rPr>
              <w:t>Allies must remain close to the caster to be affected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Option – those present (up to 6) at the casting gain the benefit regardless if they stay with the caster / x1 / +3 DL</w:t>
            </w:r>
          </w:p>
        </w:tc>
      </w:tr>
      <w:tr w:rsidR="0049340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rPr>
                <w:rFonts w:ascii="Pericles" w:hAnsi="Pericles"/>
                <w:b/>
                <w:sz w:val="16"/>
                <w:szCs w:val="20"/>
              </w:rPr>
            </w:pPr>
            <w:r>
              <w:rPr>
                <w:rFonts w:ascii="Pericles" w:hAnsi="Pericles"/>
                <w:b/>
                <w:sz w:val="16"/>
                <w:szCs w:val="20"/>
              </w:rPr>
              <w:t>Tier 3</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True Shot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Your next missile attack is +4 to-hit, +2 damage, and +1 wound</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None</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White Stag</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Calls a majestic white stag to carry the caster through the wilderness</w:t>
            </w:r>
          </w:p>
          <w:p w:rsidR="00493401" w:rsidRDefault="00022DDA">
            <w:pPr>
              <w:pStyle w:val="ListParagraph"/>
              <w:numPr>
                <w:ilvl w:val="0"/>
                <w:numId w:val="2"/>
              </w:numPr>
              <w:rPr>
                <w:rFonts w:ascii="Pericles" w:hAnsi="Pericles"/>
                <w:sz w:val="16"/>
                <w:szCs w:val="16"/>
              </w:rPr>
            </w:pPr>
            <w:r>
              <w:rPr>
                <w:rFonts w:ascii="Pericles" w:hAnsi="Pericles"/>
                <w:sz w:val="16"/>
                <w:szCs w:val="16"/>
              </w:rPr>
              <w:t>Caster can ride the stag as a mount, using his riding skill (or 12, whichever is higher)</w:t>
            </w:r>
          </w:p>
          <w:p w:rsidR="00493401" w:rsidRDefault="00022DDA">
            <w:pPr>
              <w:pStyle w:val="ListParagraph"/>
              <w:numPr>
                <w:ilvl w:val="0"/>
                <w:numId w:val="2"/>
              </w:numPr>
              <w:rPr>
                <w:rFonts w:ascii="Pericles" w:hAnsi="Pericles"/>
                <w:sz w:val="16"/>
                <w:szCs w:val="16"/>
              </w:rPr>
            </w:pPr>
            <w:r>
              <w:rPr>
                <w:rFonts w:ascii="Pericles" w:hAnsi="Pericles"/>
                <w:sz w:val="16"/>
                <w:szCs w:val="16"/>
              </w:rPr>
              <w:t>In combat, the stag will battle with the caster</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Morph – the caster can choose another animal, but the stats are similar / x1 / +0 DL</w:t>
            </w:r>
          </w:p>
        </w:tc>
      </w:tr>
      <w:tr w:rsidR="0049340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rPr>
                <w:rFonts w:ascii="Pericles" w:hAnsi="Pericles"/>
                <w:b/>
                <w:sz w:val="16"/>
                <w:szCs w:val="20"/>
              </w:rPr>
            </w:pPr>
            <w:r>
              <w:rPr>
                <w:rFonts w:ascii="Pericles" w:hAnsi="Pericles"/>
                <w:b/>
                <w:sz w:val="16"/>
                <w:szCs w:val="20"/>
              </w:rPr>
              <w:t>Tier 4</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Call The Hunt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Calls all followers of Hegre in a large radius (20 km) to converge on the caster’s location</w:t>
            </w:r>
          </w:p>
          <w:p w:rsidR="00493401" w:rsidRDefault="00022DDA">
            <w:pPr>
              <w:pStyle w:val="ListParagraph"/>
              <w:numPr>
                <w:ilvl w:val="0"/>
                <w:numId w:val="2"/>
              </w:numPr>
              <w:rPr>
                <w:rFonts w:ascii="Pericles" w:hAnsi="Pericles"/>
                <w:sz w:val="16"/>
                <w:szCs w:val="16"/>
              </w:rPr>
            </w:pPr>
            <w:r>
              <w:rPr>
                <w:rFonts w:ascii="Pericles" w:hAnsi="Pericles"/>
                <w:sz w:val="16"/>
                <w:szCs w:val="16"/>
              </w:rPr>
              <w:t>The priest can specify one threat to Hegre’s domain that the called beings will help eliminate</w:t>
            </w:r>
          </w:p>
          <w:p w:rsidR="00493401" w:rsidRDefault="00022DDA">
            <w:pPr>
              <w:pStyle w:val="ListParagraph"/>
              <w:numPr>
                <w:ilvl w:val="0"/>
                <w:numId w:val="2"/>
              </w:numPr>
              <w:rPr>
                <w:rFonts w:ascii="Pericles" w:hAnsi="Pericles"/>
                <w:sz w:val="16"/>
                <w:szCs w:val="16"/>
              </w:rPr>
            </w:pPr>
            <w:r>
              <w:rPr>
                <w:rFonts w:ascii="Pericles" w:hAnsi="Pericles"/>
                <w:sz w:val="16"/>
                <w:szCs w:val="16"/>
              </w:rPr>
              <w:t>Lasts until The Hunt is over</w:t>
            </w:r>
          </w:p>
          <w:p w:rsidR="00493401" w:rsidRDefault="00022DDA">
            <w:pPr>
              <w:pStyle w:val="ListParagraph"/>
              <w:numPr>
                <w:ilvl w:val="0"/>
                <w:numId w:val="2"/>
              </w:numPr>
              <w:rPr>
                <w:rFonts w:ascii="Pericles" w:hAnsi="Pericles"/>
                <w:sz w:val="16"/>
                <w:szCs w:val="16"/>
              </w:rPr>
            </w:pPr>
            <w:r>
              <w:rPr>
                <w:rFonts w:ascii="Pericles" w:hAnsi="Pericles"/>
                <w:sz w:val="16"/>
                <w:szCs w:val="16"/>
              </w:rPr>
              <w:t>Investiture(1)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None</w:t>
            </w:r>
          </w:p>
        </w:tc>
      </w:tr>
    </w:tbl>
    <w:p w:rsidR="00493401" w:rsidRDefault="00493401">
      <w:pPr>
        <w:pStyle w:val="Standard"/>
      </w:pPr>
    </w:p>
    <w:p w:rsidR="00493401" w:rsidRDefault="00493401">
      <w:pPr>
        <w:pStyle w:val="Standard"/>
        <w:rPr>
          <w:rFonts w:ascii="Pericles" w:hAnsi="Pericles"/>
          <w:b/>
        </w:rPr>
      </w:pPr>
    </w:p>
    <w:p w:rsidR="00493401" w:rsidRDefault="00022DDA">
      <w:pPr>
        <w:pStyle w:val="Standard"/>
      </w:pPr>
      <w:r>
        <w:rPr>
          <w:rFonts w:ascii="Pericles" w:hAnsi="Pericles"/>
          <w:b/>
        </w:rPr>
        <w:lastRenderedPageBreak/>
        <w:t xml:space="preserve">Lex </w:t>
      </w:r>
      <w:r>
        <w:rPr>
          <w:rFonts w:ascii="Pericles" w:hAnsi="Pericles"/>
          <w:b/>
          <w:sz w:val="20"/>
        </w:rPr>
        <w:t>(Leks)</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Lex is the Spirit of Kings and the patron of all who rule and protect others. He is the god of fathers, kings and generals. He is the patron of the rich and powerful, and those with grave responsibilities or duties. He is the keeper of oaths and the leader of men.</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Lex’s dark aspect is the cruel god of tyrants and slavers. He rules with an uncaring, iron fist, and oppresses who would dare speak against him. He is the god of inequity and injustice.</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Lex takes sacrifices with regards to the means of the petitioner. From those who are rich and mighty, Lex expects sacrifices of gold, or finely crafted items. From those who are less fortunate, Lex might take only a few coins, or a small gift of food.</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 xml:space="preserve">Lex views Brul and his followers as brutish and considers their approach to battle to be foolhardy. This rivalry has never grown into open warfare, but the priests of the two gods tend to chafe when in each other’s’ company. </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Lex and Libra also find themselves with a great deal of overlap. Both lay claim to the domains of judges and law. Generally, their priests work together to maintain order, but there are occasional disputes.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The rites of Lex are often large, formal holidays marking great milestones:</w:t>
      </w:r>
    </w:p>
    <w:p w:rsidR="00493401" w:rsidRDefault="00022DDA">
      <w:pPr>
        <w:pStyle w:val="Standard"/>
        <w:numPr>
          <w:ilvl w:val="0"/>
          <w:numId w:val="17"/>
        </w:numPr>
      </w:pPr>
      <w:r>
        <w:rPr>
          <w:rFonts w:ascii="Pericles" w:hAnsi="Pericles"/>
          <w:b/>
          <w:i/>
          <w:sz w:val="20"/>
        </w:rPr>
        <w:t>Coronation of Kings</w:t>
      </w:r>
      <w:r>
        <w:rPr>
          <w:rFonts w:ascii="Pericles" w:hAnsi="Pericles"/>
          <w:sz w:val="20"/>
        </w:rPr>
        <w:t xml:space="preserve"> </w:t>
      </w:r>
      <w:r>
        <w:rPr>
          <w:rFonts w:ascii="Arial" w:hAnsi="Arial" w:cs="Arial"/>
          <w:sz w:val="20"/>
        </w:rPr>
        <w:t>–</w:t>
      </w:r>
      <w:r>
        <w:rPr>
          <w:rFonts w:ascii="Pericles" w:hAnsi="Pericles"/>
          <w:sz w:val="20"/>
        </w:rPr>
        <w:t xml:space="preserve"> Those who take the crown will often seek a blessing from Lex so that they may rule wisely. This often takes the form of a grand ceremony where the most important are invited, and their lesser may watch from a respectable distance.</w:t>
      </w:r>
    </w:p>
    <w:p w:rsidR="00493401" w:rsidRDefault="00022DDA">
      <w:pPr>
        <w:pStyle w:val="Standard"/>
        <w:numPr>
          <w:ilvl w:val="0"/>
          <w:numId w:val="17"/>
        </w:numPr>
      </w:pPr>
      <w:r>
        <w:rPr>
          <w:rFonts w:ascii="Pericles" w:hAnsi="Pericles"/>
          <w:b/>
          <w:i/>
          <w:sz w:val="20"/>
        </w:rPr>
        <w:t>Father’s Prayer</w:t>
      </w:r>
      <w:r>
        <w:rPr>
          <w:rFonts w:ascii="Pericles" w:hAnsi="Pericles"/>
          <w:sz w:val="20"/>
        </w:rPr>
        <w:t xml:space="preserve"> </w:t>
      </w:r>
      <w:r>
        <w:rPr>
          <w:rFonts w:ascii="Arial" w:hAnsi="Arial" w:cs="Arial"/>
          <w:sz w:val="20"/>
        </w:rPr>
        <w:t>–</w:t>
      </w:r>
      <w:r>
        <w:rPr>
          <w:rFonts w:ascii="Pericles" w:hAnsi="Pericles"/>
          <w:sz w:val="20"/>
        </w:rPr>
        <w:t xml:space="preserve"> Those who lead, or who have serious responsibilities say this prayer to Lex to allow them to carry out their duties without fail. This prayer is often said upon first waking,</w:t>
      </w:r>
    </w:p>
    <w:p w:rsidR="00493401" w:rsidRDefault="00493401">
      <w:pPr>
        <w:pStyle w:val="Standard"/>
        <w:rPr>
          <w:rFonts w:ascii="Pericles" w:hAnsi="Pericles"/>
          <w:sz w:val="20"/>
        </w:rPr>
      </w:pPr>
    </w:p>
    <w:p w:rsidR="00493401" w:rsidRDefault="00022DDA">
      <w:pPr>
        <w:pStyle w:val="Standard"/>
      </w:pPr>
      <w:r>
        <w:rPr>
          <w:rFonts w:ascii="Pericles" w:hAnsi="Pericles"/>
          <w:b/>
          <w:bCs/>
          <w:sz w:val="20"/>
        </w:rPr>
        <w:t>Lex’s Blessings</w:t>
      </w:r>
    </w:p>
    <w:p w:rsidR="00493401" w:rsidRDefault="00493401">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493401">
        <w:tblPrEx>
          <w:tblCellMar>
            <w:top w:w="0" w:type="dxa"/>
            <w:bottom w:w="0" w:type="dxa"/>
          </w:tblCellMar>
        </w:tblPrEx>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Standard"/>
              <w:rPr>
                <w:rFonts w:ascii="Pericles" w:hAnsi="Pericles"/>
                <w:b/>
                <w:sz w:val="16"/>
                <w:szCs w:val="16"/>
              </w:rPr>
            </w:pPr>
            <w:r>
              <w:rPr>
                <w:rFonts w:ascii="Pericles" w:hAnsi="Pericles"/>
                <w:b/>
                <w:sz w:val="16"/>
                <w:szCs w:val="16"/>
              </w:rPr>
              <w:t>Level 9</w:t>
            </w:r>
          </w:p>
        </w:tc>
      </w:tr>
      <w:tr w:rsidR="00493401">
        <w:tblPrEx>
          <w:tblCellMar>
            <w:top w:w="0" w:type="dxa"/>
            <w:bottom w:w="0" w:type="dxa"/>
          </w:tblCellMar>
        </w:tblPrEx>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rPr>
            </w:pPr>
            <w:r>
              <w:rPr>
                <w:rFonts w:ascii="Pericles" w:hAnsi="Pericles"/>
                <w:sz w:val="16"/>
              </w:rPr>
              <w:t>Recruiter</w:t>
            </w:r>
          </w:p>
          <w:p w:rsidR="00493401" w:rsidRDefault="00022DDA">
            <w:pPr>
              <w:pStyle w:val="ListParagraph"/>
              <w:numPr>
                <w:ilvl w:val="0"/>
                <w:numId w:val="7"/>
              </w:numPr>
              <w:rPr>
                <w:rFonts w:ascii="Pericles" w:hAnsi="Pericles"/>
                <w:sz w:val="16"/>
              </w:rPr>
            </w:pPr>
            <w:r>
              <w:rPr>
                <w:rFonts w:ascii="Pericles" w:hAnsi="Pericles"/>
                <w:sz w:val="16"/>
              </w:rPr>
              <w:t>Retribution(12)</w:t>
            </w:r>
          </w:p>
          <w:p w:rsidR="00493401" w:rsidRDefault="00022DDA">
            <w:pPr>
              <w:pStyle w:val="ListParagraph"/>
              <w:numPr>
                <w:ilvl w:val="0"/>
                <w:numId w:val="7"/>
              </w:numPr>
            </w:pPr>
            <w:r>
              <w:rPr>
                <w:rFonts w:ascii="Pericles" w:hAnsi="Pericles"/>
                <w:sz w:val="16"/>
                <w:szCs w:val="16"/>
              </w:rPr>
              <w:t>Wealth(100)</w:t>
            </w:r>
          </w:p>
          <w:p w:rsidR="00493401" w:rsidRDefault="00022DDA">
            <w:pPr>
              <w:pStyle w:val="ListParagraph"/>
              <w:numPr>
                <w:ilvl w:val="0"/>
                <w:numId w:val="7"/>
              </w:numPr>
            </w:pPr>
            <w:r>
              <w:rPr>
                <w:rFonts w:ascii="Pericles" w:hAnsi="Pericles"/>
                <w:sz w:val="16"/>
                <w:szCs w:val="16"/>
              </w:rPr>
              <w:t>Word of God</w:t>
            </w:r>
          </w:p>
          <w:p w:rsidR="00493401" w:rsidRDefault="00493401">
            <w:pPr>
              <w:pStyle w:val="ListParagraph"/>
              <w:ind w:left="0"/>
              <w:rPr>
                <w:rFonts w:ascii="Pericles" w:hAnsi="Pericles"/>
                <w:sz w:val="16"/>
                <w:szCs w:val="16"/>
              </w:rPr>
            </w:pPr>
          </w:p>
          <w:p w:rsidR="00493401" w:rsidRDefault="00493401">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pPr>
            <w:r>
              <w:rPr>
                <w:rFonts w:ascii="Pericles" w:hAnsi="Pericles"/>
                <w:sz w:val="16"/>
                <w:szCs w:val="16"/>
              </w:rPr>
              <w:t>Charisma(2)</w:t>
            </w:r>
          </w:p>
          <w:p w:rsidR="00493401" w:rsidRDefault="00022DDA">
            <w:pPr>
              <w:pStyle w:val="ListParagraph"/>
              <w:numPr>
                <w:ilvl w:val="0"/>
                <w:numId w:val="7"/>
              </w:numPr>
            </w:pPr>
            <w:r>
              <w:rPr>
                <w:rFonts w:ascii="Pericles" w:hAnsi="Pericles"/>
                <w:sz w:val="16"/>
                <w:szCs w:val="16"/>
              </w:rPr>
              <w:t>Lex’s Teachings</w:t>
            </w:r>
          </w:p>
          <w:p w:rsidR="00493401" w:rsidRDefault="00022DDA">
            <w:pPr>
              <w:pStyle w:val="ListParagraph"/>
              <w:numPr>
                <w:ilvl w:val="0"/>
                <w:numId w:val="7"/>
              </w:numPr>
            </w:pPr>
            <w:r>
              <w:rPr>
                <w:rFonts w:ascii="Pericles" w:hAnsi="Pericles"/>
                <w:sz w:val="16"/>
                <w:szCs w:val="16"/>
              </w:rPr>
              <w:t>Power(2)</w:t>
            </w:r>
          </w:p>
          <w:p w:rsidR="00493401" w:rsidRDefault="00022DDA">
            <w:pPr>
              <w:pStyle w:val="ListParagraph"/>
              <w:numPr>
                <w:ilvl w:val="0"/>
                <w:numId w:val="7"/>
              </w:numPr>
            </w:pPr>
            <w:r>
              <w:rPr>
                <w:rFonts w:ascii="Pericles" w:hAnsi="Pericles"/>
                <w:sz w:val="16"/>
                <w:szCs w:val="16"/>
              </w:rPr>
              <w:t>Ring Bearer</w:t>
            </w:r>
          </w:p>
          <w:p w:rsidR="00493401" w:rsidRDefault="00022DDA">
            <w:pPr>
              <w:pStyle w:val="ListParagraph"/>
              <w:numPr>
                <w:ilvl w:val="0"/>
                <w:numId w:val="7"/>
              </w:numPr>
            </w:pPr>
            <w:r>
              <w:rPr>
                <w:rFonts w:ascii="Pericles" w:hAnsi="Pericles"/>
                <w:sz w:val="16"/>
                <w:szCs w:val="16"/>
              </w:rPr>
              <w:t>Wealth(250)</w:t>
            </w:r>
          </w:p>
          <w:p w:rsidR="00493401" w:rsidRDefault="00493401">
            <w:pPr>
              <w:pStyle w:val="ListParagraph"/>
              <w:ind w:left="360"/>
              <w:rPr>
                <w:rFonts w:ascii="Pericles" w:hAnsi="Pericles"/>
                <w:sz w:val="16"/>
                <w:szCs w:val="16"/>
              </w:rPr>
            </w:pPr>
          </w:p>
          <w:p w:rsidR="00493401" w:rsidRDefault="00493401">
            <w:pPr>
              <w:pStyle w:val="ListParagraph"/>
              <w:ind w:left="0"/>
              <w:rPr>
                <w:rFonts w:ascii="Pericles" w:hAnsi="Pericles"/>
                <w:sz w:val="16"/>
                <w:szCs w:val="16"/>
              </w:rPr>
            </w:pPr>
          </w:p>
          <w:p w:rsidR="00493401" w:rsidRDefault="00493401">
            <w:pPr>
              <w:pStyle w:val="ListParagraph"/>
              <w:ind w:left="360"/>
              <w:rPr>
                <w:rFonts w:ascii="Pericles" w:hAnsi="Pericles"/>
                <w:sz w:val="16"/>
                <w:szCs w:val="16"/>
              </w:rPr>
            </w:pPr>
          </w:p>
          <w:p w:rsidR="00493401" w:rsidRDefault="00493401">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493401" w:rsidRDefault="00022DDA">
            <w:pPr>
              <w:pStyle w:val="ListParagraph"/>
              <w:numPr>
                <w:ilvl w:val="0"/>
                <w:numId w:val="7"/>
              </w:numPr>
              <w:rPr>
                <w:rFonts w:ascii="Pericles" w:hAnsi="Pericles"/>
                <w:sz w:val="16"/>
              </w:rPr>
            </w:pPr>
            <w:r>
              <w:rPr>
                <w:rFonts w:ascii="Pericles" w:hAnsi="Pericles"/>
                <w:sz w:val="16"/>
              </w:rPr>
              <w:t>Charisma(4)</w:t>
            </w:r>
          </w:p>
          <w:p w:rsidR="00493401" w:rsidRDefault="00022DDA">
            <w:pPr>
              <w:pStyle w:val="ListParagraph"/>
              <w:numPr>
                <w:ilvl w:val="0"/>
                <w:numId w:val="7"/>
              </w:numPr>
            </w:pPr>
            <w:r>
              <w:rPr>
                <w:rFonts w:ascii="Pericles" w:hAnsi="Pericles"/>
                <w:sz w:val="16"/>
                <w:szCs w:val="16"/>
              </w:rPr>
              <w:t>Power(4)</w:t>
            </w:r>
          </w:p>
          <w:p w:rsidR="00493401" w:rsidRDefault="00022DDA">
            <w:pPr>
              <w:pStyle w:val="ListParagraph"/>
              <w:numPr>
                <w:ilvl w:val="0"/>
                <w:numId w:val="7"/>
              </w:numPr>
            </w:pPr>
            <w:r>
              <w:rPr>
                <w:rFonts w:ascii="Pericles" w:hAnsi="Pericles"/>
                <w:sz w:val="16"/>
                <w:szCs w:val="16"/>
              </w:rPr>
              <w:t>Retribution(11)</w:t>
            </w:r>
          </w:p>
          <w:p w:rsidR="00493401" w:rsidRDefault="00022DDA">
            <w:pPr>
              <w:pStyle w:val="ListParagraph"/>
              <w:numPr>
                <w:ilvl w:val="0"/>
                <w:numId w:val="7"/>
              </w:numPr>
              <w:rPr>
                <w:rFonts w:ascii="Pericles" w:hAnsi="Pericles"/>
                <w:sz w:val="16"/>
                <w:szCs w:val="16"/>
              </w:rPr>
            </w:pPr>
            <w:r>
              <w:rPr>
                <w:rFonts w:ascii="Pericles" w:hAnsi="Pericles"/>
                <w:sz w:val="16"/>
                <w:szCs w:val="16"/>
              </w:rPr>
              <w:t>Wealth(500)</w:t>
            </w:r>
          </w:p>
        </w:tc>
      </w:tr>
    </w:tbl>
    <w:p w:rsidR="00493401" w:rsidRDefault="00493401">
      <w:pPr>
        <w:pStyle w:val="Standard"/>
        <w:rPr>
          <w:rFonts w:ascii="Pericles" w:hAnsi="Pericles"/>
          <w:sz w:val="20"/>
        </w:rPr>
      </w:pPr>
    </w:p>
    <w:p w:rsidR="00493401" w:rsidRDefault="00493401">
      <w:pPr>
        <w:pStyle w:val="Standard"/>
        <w:rPr>
          <w:rFonts w:ascii="Pericles" w:hAnsi="Pericles"/>
          <w:sz w:val="20"/>
        </w:rPr>
      </w:pPr>
    </w:p>
    <w:p w:rsidR="00285688" w:rsidRDefault="00285688">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pPr>
            <w:r>
              <w:rPr>
                <w:rFonts w:ascii="Pericles" w:hAnsi="Pericles"/>
                <w:b/>
                <w:bCs/>
                <w:sz w:val="20"/>
              </w:rPr>
              <w:t>The Rituals of Lex</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Tier 1 Rituals</w:t>
            </w: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Crown of Kings</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+2 Charisma</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pP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D72291">
            <w:pPr>
              <w:pStyle w:val="TableContents"/>
              <w:rPr>
                <w:rFonts w:ascii="Pericles" w:hAnsi="Pericles"/>
                <w:sz w:val="16"/>
                <w:szCs w:val="16"/>
              </w:rPr>
            </w:pPr>
            <w:r>
              <w:rPr>
                <w:rFonts w:ascii="Pericles" w:hAnsi="Pericles"/>
                <w:sz w:val="16"/>
                <w:szCs w:val="16"/>
              </w:rPr>
              <w:lastRenderedPageBreak/>
              <w:t>King’s Councilor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D72291">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D72291">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D72291">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D72291">
            <w:pPr>
              <w:pStyle w:val="ListParagraph"/>
              <w:numPr>
                <w:ilvl w:val="0"/>
                <w:numId w:val="2"/>
              </w:numPr>
              <w:rPr>
                <w:rFonts w:ascii="Pericles" w:hAnsi="Pericles"/>
                <w:sz w:val="16"/>
                <w:szCs w:val="16"/>
              </w:rPr>
            </w:pPr>
            <w:r>
              <w:rPr>
                <w:rFonts w:ascii="Pericles" w:hAnsi="Pericles"/>
                <w:sz w:val="16"/>
                <w:szCs w:val="16"/>
              </w:rPr>
              <w:t>You give an ally a +2 to a skill check</w:t>
            </w:r>
          </w:p>
          <w:p w:rsidR="00D72291" w:rsidRDefault="00D72291">
            <w:pPr>
              <w:pStyle w:val="ListParagraph"/>
              <w:numPr>
                <w:ilvl w:val="0"/>
                <w:numId w:val="2"/>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pPr>
          </w:p>
        </w:tc>
      </w:tr>
      <w:tr w:rsidR="00285688">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85688" w:rsidRDefault="00285688" w:rsidP="00D72291">
            <w:pPr>
              <w:pStyle w:val="TableContents"/>
              <w:rPr>
                <w:rFonts w:ascii="Pericles" w:hAnsi="Pericles"/>
                <w:sz w:val="16"/>
                <w:szCs w:val="16"/>
              </w:rPr>
            </w:pPr>
            <w:r>
              <w:rPr>
                <w:rFonts w:ascii="Pericles" w:hAnsi="Pericles"/>
                <w:sz w:val="16"/>
                <w:szCs w:val="16"/>
              </w:rPr>
              <w:t>Lex’s Aegis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85688" w:rsidRDefault="00285688" w:rsidP="00D72291">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85688" w:rsidRDefault="00285688" w:rsidP="00D72291">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85688" w:rsidRDefault="00285688" w:rsidP="00D72291">
            <w:pPr>
              <w:pStyle w:val="TableContents"/>
              <w:rPr>
                <w:rFonts w:ascii="Pericles" w:hAnsi="Pericles"/>
                <w:sz w:val="16"/>
                <w:szCs w:val="16"/>
              </w:rPr>
            </w:pPr>
            <w:r>
              <w:rPr>
                <w:rFonts w:ascii="Pericles" w:hAnsi="Pericles"/>
                <w:sz w:val="16"/>
                <w:szCs w:val="16"/>
              </w:rPr>
              <w:t>12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85688" w:rsidRDefault="00285688" w:rsidP="00D72291">
            <w:pPr>
              <w:pStyle w:val="ListParagraph"/>
              <w:numPr>
                <w:ilvl w:val="0"/>
                <w:numId w:val="2"/>
              </w:numPr>
              <w:rPr>
                <w:rFonts w:ascii="Pericles" w:hAnsi="Pericles"/>
                <w:sz w:val="16"/>
                <w:szCs w:val="16"/>
              </w:rPr>
            </w:pPr>
            <w:r>
              <w:rPr>
                <w:rFonts w:ascii="Pericles" w:hAnsi="Pericles"/>
                <w:sz w:val="16"/>
                <w:szCs w:val="16"/>
              </w:rPr>
              <w:t>Lex causes a shield to materialize if your off-hand</w:t>
            </w:r>
          </w:p>
          <w:p w:rsidR="00285688" w:rsidRDefault="00285688" w:rsidP="00D72291">
            <w:pPr>
              <w:pStyle w:val="ListParagraph"/>
              <w:numPr>
                <w:ilvl w:val="0"/>
                <w:numId w:val="2"/>
              </w:numPr>
              <w:rPr>
                <w:rFonts w:ascii="Pericles" w:hAnsi="Pericles"/>
                <w:sz w:val="16"/>
                <w:szCs w:val="16"/>
              </w:rPr>
            </w:pPr>
            <w:r>
              <w:rPr>
                <w:rFonts w:ascii="Pericles" w:hAnsi="Pericles"/>
                <w:sz w:val="16"/>
                <w:szCs w:val="16"/>
              </w:rPr>
              <w:t>This shield gives you +2 Block and allows you to block missiles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85688" w:rsidRDefault="00285688" w:rsidP="00D72291">
            <w:pPr>
              <w:pStyle w:val="ListParagraph"/>
              <w:numPr>
                <w:ilvl w:val="0"/>
                <w:numId w:val="2"/>
              </w:numPr>
            </w:pPr>
          </w:p>
        </w:tc>
      </w:tr>
      <w:tr w:rsidR="00D7229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r>
              <w:rPr>
                <w:rFonts w:ascii="Pericles" w:hAnsi="Pericles"/>
                <w:sz w:val="16"/>
                <w:szCs w:val="16"/>
              </w:rPr>
              <w:t>Protector’s Prayer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ListParagraph"/>
              <w:numPr>
                <w:ilvl w:val="0"/>
                <w:numId w:val="2"/>
              </w:numPr>
              <w:rPr>
                <w:rFonts w:ascii="Pericles" w:hAnsi="Pericles"/>
                <w:sz w:val="16"/>
                <w:szCs w:val="16"/>
              </w:rPr>
            </w:pPr>
            <w:r>
              <w:rPr>
                <w:rFonts w:ascii="Pericles" w:hAnsi="Pericles"/>
                <w:sz w:val="16"/>
                <w:szCs w:val="16"/>
              </w:rPr>
              <w:t>You take a -1 to your defenses</w:t>
            </w:r>
          </w:p>
          <w:p w:rsidR="00D72291" w:rsidRDefault="00D72291" w:rsidP="00D72291">
            <w:pPr>
              <w:pStyle w:val="ListParagraph"/>
              <w:numPr>
                <w:ilvl w:val="0"/>
                <w:numId w:val="2"/>
              </w:numPr>
              <w:rPr>
                <w:rFonts w:ascii="Pericles" w:hAnsi="Pericles"/>
                <w:sz w:val="16"/>
                <w:szCs w:val="16"/>
              </w:rPr>
            </w:pPr>
            <w:r>
              <w:rPr>
                <w:rFonts w:ascii="Pericles" w:hAnsi="Pericles"/>
                <w:sz w:val="16"/>
                <w:szCs w:val="16"/>
              </w:rPr>
              <w:t>All adjacent allies get +2 to their defenses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ListParagraph"/>
              <w:numPr>
                <w:ilvl w:val="0"/>
                <w:numId w:val="2"/>
              </w:numPr>
            </w:pPr>
          </w:p>
        </w:tc>
      </w:tr>
      <w:tr w:rsidR="00D7229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bookmarkStart w:id="0" w:name="_GoBack"/>
            <w:bookmarkEnd w:id="0"/>
            <w:r>
              <w:rPr>
                <w:rFonts w:ascii="Pericles" w:hAnsi="Pericles"/>
                <w:b/>
                <w:bCs/>
                <w:sz w:val="16"/>
                <w:szCs w:val="16"/>
              </w:rPr>
              <w:t>Tier 2 Rituals</w:t>
            </w:r>
          </w:p>
        </w:tc>
      </w:tr>
      <w:tr w:rsidR="00D7229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r>
              <w:rPr>
                <w:rFonts w:ascii="Pericles" w:hAnsi="Pericles"/>
                <w:sz w:val="16"/>
                <w:szCs w:val="16"/>
              </w:rPr>
              <w:t>Aura of Authority</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ListParagraph"/>
              <w:numPr>
                <w:ilvl w:val="0"/>
                <w:numId w:val="2"/>
              </w:numPr>
              <w:rPr>
                <w:rFonts w:ascii="Pericles" w:hAnsi="Pericles"/>
                <w:sz w:val="16"/>
                <w:szCs w:val="16"/>
              </w:rPr>
            </w:pPr>
            <w:r>
              <w:rPr>
                <w:rFonts w:ascii="Pericles" w:hAnsi="Pericles"/>
                <w:sz w:val="16"/>
                <w:szCs w:val="16"/>
              </w:rPr>
              <w:t>All within 2 hexes are smitten (Charisma, Power) until they save</w:t>
            </w:r>
          </w:p>
          <w:p w:rsidR="00D72291" w:rsidRDefault="00D72291" w:rsidP="00D72291">
            <w:pPr>
              <w:pStyle w:val="ListParagraph"/>
              <w:numPr>
                <w:ilvl w:val="0"/>
                <w:numId w:val="2"/>
              </w:numPr>
              <w:rPr>
                <w:rFonts w:ascii="Pericles" w:hAnsi="Pericles"/>
                <w:sz w:val="16"/>
                <w:szCs w:val="16"/>
              </w:rPr>
            </w:pPr>
            <w:r>
              <w:rPr>
                <w:rFonts w:ascii="Pericles" w:hAnsi="Pericles"/>
                <w:sz w:val="16"/>
                <w:szCs w:val="16"/>
              </w:rPr>
              <w:t>Out of combat, people that fail their save will be favorably disposed to the caster, and the caster will get +2 to all social checks against them</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ListParagraph"/>
              <w:numPr>
                <w:ilvl w:val="0"/>
                <w:numId w:val="2"/>
              </w:numPr>
              <w:rPr>
                <w:rFonts w:ascii="Pericles" w:hAnsi="Pericles"/>
                <w:sz w:val="16"/>
                <w:szCs w:val="16"/>
              </w:rPr>
            </w:pPr>
          </w:p>
        </w:tc>
      </w:tr>
      <w:tr w:rsidR="00D7229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r>
              <w:rPr>
                <w:rFonts w:ascii="Pericles" w:hAnsi="Pericles"/>
                <w:sz w:val="16"/>
                <w:szCs w:val="16"/>
              </w:rPr>
              <w:t>Command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ListParagraph"/>
              <w:numPr>
                <w:ilvl w:val="0"/>
                <w:numId w:val="2"/>
              </w:numPr>
              <w:rPr>
                <w:rFonts w:ascii="Pericles" w:hAnsi="Pericles"/>
                <w:sz w:val="16"/>
                <w:szCs w:val="16"/>
              </w:rPr>
            </w:pPr>
            <w:r>
              <w:rPr>
                <w:rFonts w:ascii="Pericles" w:hAnsi="Pericles"/>
                <w:sz w:val="16"/>
                <w:szCs w:val="16"/>
              </w:rPr>
              <w:t>You issue a one word command and your target is compelled to follow to the best of his ability (Power)</w:t>
            </w:r>
          </w:p>
          <w:p w:rsidR="00285688" w:rsidRDefault="00285688" w:rsidP="00D72291">
            <w:pPr>
              <w:pStyle w:val="ListParagraph"/>
              <w:numPr>
                <w:ilvl w:val="0"/>
                <w:numId w:val="2"/>
              </w:numPr>
              <w:rPr>
                <w:rFonts w:ascii="Pericles" w:hAnsi="Pericles"/>
                <w:sz w:val="16"/>
                <w:szCs w:val="16"/>
              </w:rPr>
            </w:pPr>
            <w:r>
              <w:rPr>
                <w:rFonts w:ascii="Pericles" w:hAnsi="Pericles"/>
                <w:sz w:val="16"/>
                <w:szCs w:val="16"/>
              </w:rPr>
              <w:t xml:space="preserve">Expenditure(1) or </w:t>
            </w:r>
            <w:r>
              <w:rPr>
                <w:rFonts w:ascii="Pericles" w:hAnsi="Pericles"/>
                <w:b/>
                <w:i/>
                <w:sz w:val="16"/>
                <w:szCs w:val="16"/>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72291" w:rsidRDefault="00D72291" w:rsidP="00D72291">
            <w:pPr>
              <w:pStyle w:val="ListParagraph"/>
              <w:numPr>
                <w:ilvl w:val="0"/>
                <w:numId w:val="2"/>
              </w:numPr>
              <w:rPr>
                <w:rFonts w:ascii="Pericles" w:hAnsi="Pericles"/>
                <w:sz w:val="16"/>
                <w:szCs w:val="16"/>
              </w:rPr>
            </w:pPr>
          </w:p>
        </w:tc>
      </w:tr>
      <w:tr w:rsidR="00213298" w:rsidTr="004C38FD">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Pr="00213298" w:rsidRDefault="00213298" w:rsidP="00213298">
            <w:pPr>
              <w:rPr>
                <w:rFonts w:ascii="Pericles" w:hAnsi="Pericles"/>
                <w:sz w:val="16"/>
                <w:szCs w:val="16"/>
              </w:rPr>
            </w:pPr>
            <w:r>
              <w:rPr>
                <w:rFonts w:ascii="Pericles" w:hAnsi="Pericles"/>
                <w:sz w:val="16"/>
                <w:szCs w:val="16"/>
              </w:rPr>
              <w:t>Tier 3 Rituals</w:t>
            </w:r>
          </w:p>
        </w:tc>
      </w:tr>
      <w:tr w:rsidR="00213298">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Default="00213298" w:rsidP="00D72291">
            <w:pPr>
              <w:pStyle w:val="TableContents"/>
              <w:rPr>
                <w:rFonts w:ascii="Pericles" w:hAnsi="Pericles"/>
                <w:sz w:val="16"/>
                <w:szCs w:val="16"/>
              </w:rPr>
            </w:pPr>
            <w:r>
              <w:rPr>
                <w:rFonts w:ascii="Pericles" w:hAnsi="Pericles"/>
                <w:sz w:val="16"/>
                <w:szCs w:val="16"/>
              </w:rPr>
              <w:t>Tyrant’s Chains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Default="00213298" w:rsidP="00D72291">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Default="00213298" w:rsidP="00D72291">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Default="00213298" w:rsidP="00D72291">
            <w:pPr>
              <w:pStyle w:val="TableContents"/>
              <w:rPr>
                <w:rFonts w:ascii="Pericles" w:hAnsi="Pericles"/>
                <w:sz w:val="16"/>
                <w:szCs w:val="16"/>
              </w:rPr>
            </w:pPr>
            <w:r>
              <w:rPr>
                <w:rFonts w:ascii="Pericles" w:hAnsi="Pericles"/>
                <w:sz w:val="16"/>
                <w:szCs w:val="16"/>
              </w:rPr>
              <w:t>3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Default="00213298" w:rsidP="00D72291">
            <w:pPr>
              <w:pStyle w:val="ListParagraph"/>
              <w:numPr>
                <w:ilvl w:val="0"/>
                <w:numId w:val="2"/>
              </w:numPr>
              <w:rPr>
                <w:rFonts w:ascii="Pericles" w:hAnsi="Pericles"/>
                <w:sz w:val="16"/>
                <w:szCs w:val="16"/>
              </w:rPr>
            </w:pPr>
            <w:r>
              <w:rPr>
                <w:rFonts w:ascii="Pericles" w:hAnsi="Pericles"/>
                <w:sz w:val="16"/>
                <w:szCs w:val="16"/>
              </w:rPr>
              <w:t>Your target is held by chains, unable to move or act (Muscle, Power)</w:t>
            </w:r>
          </w:p>
          <w:p w:rsidR="00213298" w:rsidRDefault="00213298" w:rsidP="00D72291">
            <w:pPr>
              <w:pStyle w:val="ListParagraph"/>
              <w:numPr>
                <w:ilvl w:val="0"/>
                <w:numId w:val="2"/>
              </w:numPr>
              <w:rPr>
                <w:rFonts w:ascii="Pericles" w:hAnsi="Pericles"/>
                <w:sz w:val="16"/>
                <w:szCs w:val="16"/>
              </w:rPr>
            </w:pPr>
            <w:r>
              <w:rPr>
                <w:rFonts w:ascii="Pericles" w:hAnsi="Pericles"/>
                <w:sz w:val="16"/>
                <w:szCs w:val="16"/>
              </w:rPr>
              <w:t xml:space="preserve">Expenditure(1) or </w:t>
            </w:r>
            <w:r>
              <w:rPr>
                <w:rFonts w:ascii="Pericles" w:hAnsi="Pericles"/>
                <w:b/>
                <w:i/>
                <w:sz w:val="16"/>
                <w:szCs w:val="16"/>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13298" w:rsidRDefault="00213298" w:rsidP="00D72291">
            <w:pPr>
              <w:pStyle w:val="ListParagraph"/>
              <w:numPr>
                <w:ilvl w:val="0"/>
                <w:numId w:val="2"/>
              </w:numPr>
              <w:rPr>
                <w:rFonts w:ascii="Pericles" w:hAnsi="Pericles"/>
                <w:sz w:val="16"/>
                <w:szCs w:val="16"/>
              </w:rPr>
            </w:pPr>
          </w:p>
        </w:tc>
      </w:tr>
    </w:tbl>
    <w:p w:rsidR="00493401" w:rsidRDefault="00493401">
      <w:pPr>
        <w:pStyle w:val="Standard"/>
        <w:rPr>
          <w:rFonts w:ascii="Pericles" w:hAnsi="Pericles"/>
          <w:sz w:val="20"/>
        </w:rPr>
      </w:pPr>
    </w:p>
    <w:p w:rsidR="00493401" w:rsidRDefault="00493401">
      <w:pPr>
        <w:pStyle w:val="Standard"/>
        <w:pageBreakBefore/>
      </w:pPr>
    </w:p>
    <w:p w:rsidR="00493401" w:rsidRDefault="00493401">
      <w:pPr>
        <w:pStyle w:val="Standard"/>
      </w:pPr>
    </w:p>
    <w:p w:rsidR="00493401" w:rsidRDefault="00022DDA">
      <w:pPr>
        <w:pStyle w:val="Standard"/>
        <w:rPr>
          <w:rFonts w:ascii="Pericles" w:hAnsi="Pericles"/>
          <w:b/>
        </w:rPr>
      </w:pPr>
      <w:r>
        <w:rPr>
          <w:rFonts w:ascii="Pericles" w:hAnsi="Pericles"/>
          <w:b/>
        </w:rPr>
        <w:t>Mordain (mor – DAIN)</w:t>
      </w:r>
    </w:p>
    <w:p w:rsidR="00493401" w:rsidRDefault="00493401">
      <w:pPr>
        <w:pStyle w:val="Standard"/>
        <w:rPr>
          <w:rFonts w:ascii="Pericles" w:hAnsi="Pericles"/>
          <w:sz w:val="20"/>
          <w:szCs w:val="20"/>
        </w:rPr>
      </w:pPr>
    </w:p>
    <w:p w:rsidR="00493401" w:rsidRDefault="00022DDA">
      <w:pPr>
        <w:pStyle w:val="Standard"/>
        <w:rPr>
          <w:rFonts w:ascii="Pericles" w:hAnsi="Pericles"/>
          <w:sz w:val="20"/>
        </w:rPr>
      </w:pPr>
      <w:r>
        <w:rPr>
          <w:rFonts w:ascii="Pericles" w:hAnsi="Pericles"/>
          <w:sz w:val="20"/>
        </w:rPr>
        <w:t>Mordain is the Mountain God. His essence is part of the land, the soil and the rocks. He is god of the earth, the mountains, miners and burrowing creatures. He is patron of anyone who dwells beneath the ground, or makes their living there. He is also the god of craftsmen (particularly smiths).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In his dark aspect, Mordain is the Lord of Greed who pillages the land and poisons the water in search of gold.</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Mordain loves gold and finely crafted objects. Because of his people’s history with Shadow, items or creatures tainted with Shadow are destroyed on his altars.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Mordain and Aquae share their dominion over crafters. They often cooperate on major projects, but there is still a strong impulse to compete and outdo each other. Mordain finds Hegre's rustic disposition to cities and metalsmiths to be troubling.</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The rites of Mordain deal with crafting, destroying shadow, and the underworld which is the home of the dwarves:</w:t>
      </w:r>
    </w:p>
    <w:p w:rsidR="00493401" w:rsidRDefault="00022DDA">
      <w:pPr>
        <w:pStyle w:val="Standard"/>
        <w:numPr>
          <w:ilvl w:val="0"/>
          <w:numId w:val="15"/>
        </w:numPr>
      </w:pPr>
      <w:r>
        <w:rPr>
          <w:rFonts w:ascii="Pericles" w:hAnsi="Pericles"/>
          <w:b/>
          <w:i/>
          <w:sz w:val="20"/>
        </w:rPr>
        <w:t>Burying The Dead</w:t>
      </w:r>
      <w:r>
        <w:rPr>
          <w:rFonts w:ascii="Pericles" w:hAnsi="Pericles"/>
          <w:sz w:val="20"/>
        </w:rPr>
        <w:t xml:space="preserve"> </w:t>
      </w:r>
      <w:r>
        <w:rPr>
          <w:rFonts w:ascii="Arial" w:hAnsi="Arial" w:cs="Arial"/>
          <w:sz w:val="20"/>
        </w:rPr>
        <w:t>–</w:t>
      </w:r>
      <w:r>
        <w:rPr>
          <w:rFonts w:ascii="Pericles" w:hAnsi="Pericles"/>
          <w:sz w:val="20"/>
        </w:rPr>
        <w:t xml:space="preserve"> Burying the dead turns their souls over to Mordain to protect. Anytime priests of the Earthen God come across unburied bodies, they have a duty to consign them to the earth.</w:t>
      </w:r>
    </w:p>
    <w:p w:rsidR="00493401" w:rsidRDefault="00022DDA">
      <w:pPr>
        <w:pStyle w:val="Standard"/>
        <w:numPr>
          <w:ilvl w:val="0"/>
          <w:numId w:val="15"/>
        </w:numPr>
      </w:pPr>
      <w:r>
        <w:rPr>
          <w:rFonts w:ascii="Pericles" w:hAnsi="Pericles"/>
          <w:b/>
          <w:i/>
          <w:sz w:val="20"/>
        </w:rPr>
        <w:t>Prayer Against Shadow</w:t>
      </w:r>
      <w:r>
        <w:rPr>
          <w:rFonts w:ascii="Pericles" w:hAnsi="Pericles"/>
          <w:sz w:val="20"/>
        </w:rPr>
        <w:t xml:space="preserve"> </w:t>
      </w:r>
      <w:r>
        <w:rPr>
          <w:rFonts w:ascii="Arial" w:hAnsi="Arial" w:cs="Arial"/>
          <w:sz w:val="20"/>
        </w:rPr>
        <w:t>–</w:t>
      </w:r>
      <w:r>
        <w:rPr>
          <w:rFonts w:ascii="Pericles" w:hAnsi="Pericles"/>
          <w:sz w:val="20"/>
        </w:rPr>
        <w:t xml:space="preserve"> At sunset, or before entering an underground location, priests of Mordain will bless their allies.</w:t>
      </w:r>
    </w:p>
    <w:p w:rsidR="00493401" w:rsidRDefault="00022DDA">
      <w:pPr>
        <w:pStyle w:val="Standard"/>
        <w:numPr>
          <w:ilvl w:val="0"/>
          <w:numId w:val="15"/>
        </w:numPr>
      </w:pPr>
      <w:r>
        <w:rPr>
          <w:rFonts w:ascii="Pericles" w:hAnsi="Pericles"/>
          <w:b/>
          <w:i/>
          <w:sz w:val="20"/>
        </w:rPr>
        <w:t>Remember The Lost</w:t>
      </w:r>
      <w:r>
        <w:rPr>
          <w:rFonts w:ascii="Pericles" w:hAnsi="Pericles"/>
          <w:sz w:val="20"/>
        </w:rPr>
        <w:t xml:space="preserve"> </w:t>
      </w:r>
      <w:r>
        <w:rPr>
          <w:rFonts w:ascii="Arial" w:hAnsi="Arial" w:cs="Arial"/>
          <w:sz w:val="20"/>
        </w:rPr>
        <w:t>–</w:t>
      </w:r>
      <w:r>
        <w:rPr>
          <w:rFonts w:ascii="Pericles" w:hAnsi="Pericles"/>
          <w:sz w:val="20"/>
        </w:rPr>
        <w:t xml:space="preserve"> Every new moon, the priests of Mordain will pray for the countless dwarves lost when Shadow conquered the holds.</w:t>
      </w:r>
    </w:p>
    <w:p w:rsidR="00493401" w:rsidRDefault="00022DDA">
      <w:pPr>
        <w:pStyle w:val="Standard"/>
        <w:numPr>
          <w:ilvl w:val="0"/>
          <w:numId w:val="15"/>
        </w:numPr>
      </w:pPr>
      <w:r>
        <w:rPr>
          <w:rFonts w:ascii="Pericles" w:hAnsi="Pericles"/>
          <w:b/>
          <w:i/>
          <w:sz w:val="20"/>
        </w:rPr>
        <w:t>Smith’s Blessing</w:t>
      </w:r>
      <w:r>
        <w:rPr>
          <w:rFonts w:ascii="Pericles" w:hAnsi="Pericles"/>
          <w:sz w:val="20"/>
        </w:rPr>
        <w:t xml:space="preserve"> </w:t>
      </w:r>
      <w:r>
        <w:rPr>
          <w:rFonts w:ascii="Arial" w:hAnsi="Arial" w:cs="Arial"/>
          <w:sz w:val="20"/>
        </w:rPr>
        <w:t>–</w:t>
      </w:r>
      <w:r>
        <w:rPr>
          <w:rFonts w:ascii="Pericles" w:hAnsi="Pericles"/>
          <w:sz w:val="20"/>
        </w:rPr>
        <w:t xml:space="preserve"> When entering a city for the first time, it is customary for priests to bless the tools and workshops of local craftsmen.</w:t>
      </w:r>
    </w:p>
    <w:p w:rsidR="00493401" w:rsidRDefault="00493401">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pPr>
            <w:r>
              <w:rPr>
                <w:rFonts w:ascii="Pericles" w:hAnsi="Pericles"/>
                <w:b/>
                <w:bCs/>
                <w:sz w:val="20"/>
              </w:rPr>
              <w:t>The Rituals of Mordain</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Tier 1 Rituals</w:t>
            </w: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Canary Call</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You detect gas and contaminated air</w:t>
            </w:r>
          </w:p>
          <w:p w:rsidR="00493401" w:rsidRDefault="00022DDA">
            <w:pPr>
              <w:pStyle w:val="ListParagraph"/>
              <w:numPr>
                <w:ilvl w:val="0"/>
                <w:numId w:val="2"/>
              </w:numPr>
              <w:rPr>
                <w:rFonts w:ascii="Pericles" w:hAnsi="Pericles"/>
                <w:sz w:val="16"/>
                <w:szCs w:val="16"/>
              </w:rPr>
            </w:pPr>
            <w:r>
              <w:rPr>
                <w:rFonts w:ascii="Pericles" w:hAnsi="Pericles"/>
                <w:sz w:val="16"/>
                <w:szCs w:val="16"/>
              </w:rPr>
              <w:t>+2 Save vs. gas attacks/effects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pPr>
            <w:r>
              <w:rPr>
                <w:rFonts w:ascii="Pericles" w:hAnsi="Pericles"/>
                <w:sz w:val="16"/>
                <w:szCs w:val="20"/>
              </w:rPr>
              <w:t>Option – Also gives a +2 to traps checks / x1 / +4 DL</w:t>
            </w:r>
          </w:p>
        </w:tc>
      </w:tr>
      <w:tr w:rsidR="00493401">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Crafter’s Blessing</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The target’s next crafting attempt is +2</w:t>
            </w:r>
          </w:p>
          <w:p w:rsidR="00493401" w:rsidRDefault="00022DDA">
            <w:pPr>
              <w:pStyle w:val="ListParagraph"/>
              <w:numPr>
                <w:ilvl w:val="0"/>
                <w:numId w:val="2"/>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pPr>
            <w:r>
              <w:rPr>
                <w:rFonts w:ascii="Pericles" w:hAnsi="Pericles"/>
                <w:sz w:val="16"/>
                <w:szCs w:val="20"/>
              </w:rPr>
              <w:t>Bonus +1 / x2 / +4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Dig</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You can dig as though you were 10 men</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x2 / x2 / +2 DL</w:t>
            </w:r>
          </w:p>
          <w:p w:rsidR="00493401" w:rsidRDefault="00022DDA">
            <w:pPr>
              <w:pStyle w:val="ListParagraph"/>
              <w:numPr>
                <w:ilvl w:val="0"/>
                <w:numId w:val="2"/>
              </w:numPr>
            </w:pPr>
            <w:r>
              <w:rPr>
                <w:rFonts w:ascii="Pericles" w:hAnsi="Pericles"/>
                <w:sz w:val="16"/>
                <w:szCs w:val="20"/>
              </w:rPr>
              <w:t>Effect x2 / x2 / +4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Earth Shake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20"/>
              </w:rPr>
            </w:pPr>
            <w:r>
              <w:rPr>
                <w:rFonts w:ascii="Pericles" w:hAnsi="Pericles"/>
                <w:sz w:val="16"/>
                <w:szCs w:val="20"/>
              </w:rPr>
              <w:t>All characters in 1 hex radius must save MUS or SKL DL 12 or be knocked prone</w:t>
            </w:r>
          </w:p>
          <w:p w:rsidR="00493401" w:rsidRDefault="00022DDA">
            <w:pPr>
              <w:pStyle w:val="ListParagraph"/>
              <w:numPr>
                <w:ilvl w:val="0"/>
                <w:numId w:val="2"/>
              </w:numPr>
            </w:pPr>
            <w:r>
              <w:rPr>
                <w:rFonts w:ascii="Pericles" w:hAnsi="Pericles"/>
                <w:sz w:val="16"/>
                <w:szCs w:val="20"/>
              </w:rPr>
              <w:t>2 hex radius around caster becomes rough ground</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Also does 2d4 penetrating damage to those knocked down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p w:rsidR="00493401" w:rsidRDefault="00022DDA">
            <w:pPr>
              <w:pStyle w:val="ListParagraph"/>
              <w:numPr>
                <w:ilvl w:val="0"/>
                <w:numId w:val="2"/>
              </w:numPr>
              <w:rPr>
                <w:rFonts w:ascii="Pericles" w:hAnsi="Pericles"/>
                <w:sz w:val="16"/>
                <w:szCs w:val="20"/>
              </w:rPr>
            </w:pPr>
            <w:r>
              <w:rPr>
                <w:rFonts w:ascii="Pericles" w:hAnsi="Pericles"/>
                <w:sz w:val="16"/>
                <w:szCs w:val="20"/>
              </w:rPr>
              <w:t>Radius +1 / x2 / +3 DL</w:t>
            </w:r>
          </w:p>
          <w:p w:rsidR="00493401" w:rsidRDefault="00022DDA">
            <w:pPr>
              <w:pStyle w:val="ListParagraph"/>
              <w:numPr>
                <w:ilvl w:val="0"/>
                <w:numId w:val="2"/>
              </w:numPr>
            </w:pPr>
            <w:r>
              <w:rPr>
                <w:rFonts w:ascii="Pericles" w:hAnsi="Pericles"/>
                <w:sz w:val="16"/>
                <w:szCs w:val="20"/>
              </w:rPr>
              <w:t>Save DL +2 / x3 / +2</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Light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Causes the priest's holy symbol to glow with a cool, bright light</w:t>
            </w:r>
          </w:p>
          <w:p w:rsidR="00493401" w:rsidRDefault="00022DDA">
            <w:pPr>
              <w:pStyle w:val="ListParagraph"/>
              <w:numPr>
                <w:ilvl w:val="0"/>
                <w:numId w:val="2"/>
              </w:numPr>
              <w:rPr>
                <w:rFonts w:ascii="Pericles" w:hAnsi="Pericles"/>
                <w:sz w:val="16"/>
                <w:szCs w:val="16"/>
              </w:rPr>
            </w:pPr>
            <w:r>
              <w:rPr>
                <w:rFonts w:ascii="Pericles" w:hAnsi="Pericles"/>
                <w:sz w:val="16"/>
                <w:szCs w:val="16"/>
              </w:rPr>
              <w:t>Lights an area up to 5 hex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pPr>
            <w:r>
              <w:rPr>
                <w:rFonts w:ascii="Pericles" w:hAnsi="Pericles"/>
                <w:sz w:val="16"/>
                <w:szCs w:val="20"/>
              </w:rPr>
              <w:t>Radius x2 / 3x / +3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Miner’s Prayer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m</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 xml:space="preserve">Targets gain the ability to “feel” nearby mineral deposits within 100 </w:t>
            </w:r>
            <w:r>
              <w:rPr>
                <w:rFonts w:ascii="Pericles" w:hAnsi="Pericles"/>
                <w:sz w:val="16"/>
                <w:szCs w:val="16"/>
              </w:rPr>
              <w:lastRenderedPageBreak/>
              <w:t>meters</w:t>
            </w:r>
          </w:p>
          <w:p w:rsidR="00493401" w:rsidRDefault="00022DDA">
            <w:pPr>
              <w:pStyle w:val="ListParagraph"/>
              <w:numPr>
                <w:ilvl w:val="0"/>
                <w:numId w:val="3"/>
              </w:numPr>
              <w:rPr>
                <w:rFonts w:ascii="Pericles" w:hAnsi="Pericles"/>
                <w:sz w:val="16"/>
                <w:szCs w:val="16"/>
              </w:rPr>
            </w:pPr>
            <w:r>
              <w:rPr>
                <w:rFonts w:ascii="Pericles" w:hAnsi="Pericles"/>
                <w:sz w:val="16"/>
                <w:szCs w:val="16"/>
              </w:rPr>
              <w:t>+2 Mining checks</w:t>
            </w:r>
          </w:p>
          <w:p w:rsidR="00493401" w:rsidRDefault="00022DDA">
            <w:pPr>
              <w:pStyle w:val="ListParagraph"/>
              <w:numPr>
                <w:ilvl w:val="0"/>
                <w:numId w:val="2"/>
              </w:numPr>
              <w:rPr>
                <w:rFonts w:ascii="Pericles" w:hAnsi="Pericles"/>
                <w:sz w:val="16"/>
                <w:szCs w:val="16"/>
              </w:rPr>
            </w:pPr>
            <w:r>
              <w:rPr>
                <w:rFonts w:ascii="Pericles" w:hAnsi="Pericles"/>
                <w:sz w:val="16"/>
                <w:szCs w:val="16"/>
              </w:rPr>
              <w:t>Expenditure(1)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Duration x5 / x2 / +2 DL</w:t>
            </w:r>
          </w:p>
          <w:p w:rsidR="00493401" w:rsidRDefault="00022DDA">
            <w:pPr>
              <w:pStyle w:val="ListParagraph"/>
              <w:numPr>
                <w:ilvl w:val="0"/>
                <w:numId w:val="2"/>
              </w:numPr>
            </w:pPr>
            <w:r>
              <w:rPr>
                <w:rFonts w:ascii="Pericles" w:hAnsi="Pericles"/>
                <w:sz w:val="16"/>
                <w:szCs w:val="20"/>
              </w:rPr>
              <w:t>Radius x2 / 3x / +3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lastRenderedPageBreak/>
              <w:t>Stone Fly</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Hurl a stone at an enemy that does 2d6 physical damage if it hits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Accuracy +2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p w:rsidR="00493401" w:rsidRDefault="00022DDA">
            <w:pPr>
              <w:pStyle w:val="ListParagraph"/>
              <w:numPr>
                <w:ilvl w:val="0"/>
                <w:numId w:val="2"/>
              </w:numPr>
            </w:pPr>
            <w:r>
              <w:rPr>
                <w:rFonts w:ascii="Pericles" w:hAnsi="Pericles"/>
                <w:sz w:val="16"/>
                <w:szCs w:val="20"/>
              </w:rPr>
              <w:t>Option – Attacks 3 targets, but damage is reduced by 1 die step / x1 / +0 DL</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Stone Skin</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Increases AV by 1</w:t>
            </w:r>
          </w:p>
          <w:p w:rsidR="00493401" w:rsidRDefault="00022DDA">
            <w:pPr>
              <w:pStyle w:val="ListParagraph"/>
              <w:numPr>
                <w:ilvl w:val="0"/>
                <w:numId w:val="2"/>
              </w:numPr>
              <w:rPr>
                <w:rFonts w:ascii="Pericles" w:hAnsi="Pericles"/>
                <w:sz w:val="16"/>
                <w:szCs w:val="16"/>
              </w:rPr>
            </w:pPr>
            <w:r>
              <w:rPr>
                <w:rFonts w:ascii="Pericles" w:hAnsi="Pericles"/>
                <w:sz w:val="16"/>
                <w:szCs w:val="16"/>
              </w:rPr>
              <w:t>-1 move and -1 defense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16"/>
              </w:rPr>
            </w:pPr>
            <w:r>
              <w:rPr>
                <w:rFonts w:ascii="Pericles" w:hAnsi="Pericles"/>
                <w:sz w:val="16"/>
                <w:szCs w:val="16"/>
              </w:rPr>
              <w:t>Option – Gives 4 temporary hit points / x1 / +2 DL</w:t>
            </w:r>
          </w:p>
          <w:p w:rsidR="00493401" w:rsidRDefault="00022DDA">
            <w:pPr>
              <w:pStyle w:val="ListParagraph"/>
              <w:numPr>
                <w:ilvl w:val="0"/>
                <w:numId w:val="2"/>
              </w:numPr>
              <w:rPr>
                <w:rFonts w:ascii="Pericles" w:hAnsi="Pericles"/>
                <w:sz w:val="16"/>
                <w:szCs w:val="16"/>
              </w:rPr>
            </w:pPr>
            <w:r>
              <w:rPr>
                <w:rFonts w:ascii="Pericles" w:hAnsi="Pericles"/>
                <w:sz w:val="16"/>
                <w:szCs w:val="16"/>
              </w:rPr>
              <w:t>Option – Remove penalties / x1 / +3 DL</w:t>
            </w:r>
          </w:p>
        </w:tc>
      </w:tr>
      <w:tr w:rsidR="00493401">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022DDA">
            <w:r>
              <w:rPr>
                <w:rFonts w:ascii="Pericles" w:hAnsi="Pericles"/>
                <w:b/>
                <w:bCs/>
                <w:sz w:val="16"/>
                <w:szCs w:val="16"/>
              </w:rPr>
              <w:t>Tier 2 Rituals</w:t>
            </w:r>
          </w:p>
        </w:tc>
      </w:tr>
      <w:tr w:rsidR="00493401">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16"/>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16"/>
              </w:rPr>
            </w:pPr>
          </w:p>
        </w:tc>
      </w:tr>
    </w:tbl>
    <w:p w:rsidR="00493401" w:rsidRDefault="00493401">
      <w:pPr>
        <w:pStyle w:val="Standard"/>
        <w:rPr>
          <w:rFonts w:ascii="Pericles" w:hAnsi="Pericles"/>
          <w:sz w:val="20"/>
        </w:rPr>
      </w:pPr>
    </w:p>
    <w:p w:rsidR="00022DDA" w:rsidRDefault="00022DDA">
      <w:pPr>
        <w:pStyle w:val="Standard"/>
        <w:rPr>
          <w:rFonts w:ascii="Pericles" w:hAnsi="Pericles"/>
          <w:sz w:val="20"/>
        </w:rPr>
      </w:pPr>
      <w:r>
        <w:rPr>
          <w:rFonts w:ascii="Pericles" w:hAnsi="Pericles"/>
          <w:sz w:val="20"/>
        </w:rPr>
        <w:br w:type="page"/>
      </w:r>
    </w:p>
    <w:p w:rsidR="00493401" w:rsidRDefault="00493401">
      <w:pPr>
        <w:pStyle w:val="Standard"/>
        <w:rPr>
          <w:rFonts w:ascii="Pericles" w:hAnsi="Pericles"/>
          <w:sz w:val="20"/>
        </w:rPr>
      </w:pPr>
    </w:p>
    <w:p w:rsidR="00022DDA" w:rsidRDefault="00022DDA" w:rsidP="00022DDA">
      <w:pPr>
        <w:pStyle w:val="Standard"/>
        <w:rPr>
          <w:rFonts w:ascii="Pericles" w:hAnsi="Pericles"/>
          <w:b/>
        </w:rPr>
      </w:pPr>
      <w:r>
        <w:rPr>
          <w:rFonts w:ascii="Pericles" w:hAnsi="Pericles"/>
          <w:b/>
        </w:rPr>
        <w:t xml:space="preserve">Ulder (OOLD </w:t>
      </w:r>
      <w:r>
        <w:rPr>
          <w:rFonts w:ascii="Arial" w:hAnsi="Arial" w:cs="Arial"/>
          <w:b/>
        </w:rPr>
        <w:t>–</w:t>
      </w:r>
      <w:r>
        <w:rPr>
          <w:rFonts w:ascii="Pericles" w:hAnsi="Pericles"/>
          <w:b/>
        </w:rPr>
        <w:t xml:space="preserve"> ur)</w:t>
      </w:r>
    </w:p>
    <w:p w:rsidR="00022DDA" w:rsidRDefault="00022DDA" w:rsidP="00022DDA">
      <w:pPr>
        <w:pStyle w:val="Standard"/>
        <w:rPr>
          <w:rFonts w:ascii="Pericles" w:hAnsi="Pericles"/>
          <w:sz w:val="20"/>
          <w:szCs w:val="20"/>
        </w:rPr>
      </w:pPr>
    </w:p>
    <w:p w:rsidR="00022DDA" w:rsidRDefault="00022DDA" w:rsidP="00022DDA">
      <w:pPr>
        <w:pStyle w:val="Standard"/>
        <w:rPr>
          <w:rFonts w:ascii="Pericles" w:hAnsi="Pericles"/>
          <w:sz w:val="20"/>
        </w:rPr>
      </w:pPr>
      <w:r>
        <w:rPr>
          <w:rFonts w:ascii="Pericles" w:hAnsi="Pericles"/>
          <w:sz w:val="20"/>
        </w:rPr>
        <w:t>Ulder is the god of the sea and storms. He is the king of all creatures of the sea, and all who make their living from the sea. Sailors and fishermen pray to Ulder to grant them the sea’s bounty and safe passage</w:t>
      </w:r>
      <w:r w:rsidR="00147343">
        <w:rPr>
          <w:rFonts w:ascii="Pericles" w:hAnsi="Pericles"/>
          <w:sz w:val="20"/>
        </w:rPr>
        <w:t>.</w:t>
      </w:r>
    </w:p>
    <w:p w:rsidR="00147343" w:rsidRDefault="00147343" w:rsidP="00022DDA">
      <w:pPr>
        <w:pStyle w:val="Standard"/>
        <w:rPr>
          <w:rFonts w:ascii="Pericles" w:hAnsi="Pericles"/>
          <w:sz w:val="20"/>
        </w:rPr>
      </w:pPr>
    </w:p>
    <w:p w:rsidR="00147343" w:rsidRDefault="00147343" w:rsidP="00022DDA">
      <w:pPr>
        <w:pStyle w:val="Standard"/>
        <w:rPr>
          <w:rFonts w:ascii="Pericles" w:hAnsi="Pericles"/>
          <w:sz w:val="20"/>
        </w:rPr>
      </w:pPr>
      <w:r>
        <w:rPr>
          <w:rFonts w:ascii="Pericles" w:hAnsi="Pericles"/>
          <w:sz w:val="20"/>
        </w:rPr>
        <w:t>Ulder is one of the three stewards of the dead. Any who die in the sea, or whose bodies are consigned to the sea are protected by Ulder. Ulder controls the Army of the Drowned, a legion of the animated corpses of drowned sailors.</w:t>
      </w:r>
    </w:p>
    <w:p w:rsidR="00022DDA" w:rsidRDefault="00022DDA" w:rsidP="00022DDA">
      <w:pPr>
        <w:pStyle w:val="Standard"/>
        <w:rPr>
          <w:rFonts w:ascii="Pericles" w:hAnsi="Pericles"/>
          <w:sz w:val="20"/>
        </w:rPr>
      </w:pPr>
    </w:p>
    <w:p w:rsidR="00493401" w:rsidRDefault="00022DDA" w:rsidP="00022DDA">
      <w:pPr>
        <w:pStyle w:val="Standard"/>
        <w:rPr>
          <w:rFonts w:ascii="Pericles" w:hAnsi="Pericles"/>
          <w:sz w:val="20"/>
        </w:rPr>
      </w:pPr>
      <w:r>
        <w:rPr>
          <w:rFonts w:ascii="Pericles" w:hAnsi="Pericles"/>
          <w:sz w:val="20"/>
        </w:rPr>
        <w:t xml:space="preserve">In his dark aspect, Ulder is the Storm God who rages, smashes boats and drowns their crews. He is the god of sharks and kraken and </w:t>
      </w:r>
      <w:r w:rsidR="00147343">
        <w:rPr>
          <w:rFonts w:ascii="Pericles" w:hAnsi="Pericles"/>
          <w:sz w:val="20"/>
        </w:rPr>
        <w:t>all those who prey on sailors and swimmers.</w:t>
      </w:r>
    </w:p>
    <w:p w:rsidR="00147343" w:rsidRDefault="00147343" w:rsidP="00022DDA">
      <w:pPr>
        <w:pStyle w:val="Standard"/>
        <w:rPr>
          <w:rFonts w:ascii="Pericles" w:hAnsi="Pericles"/>
          <w:sz w:val="20"/>
        </w:rPr>
      </w:pPr>
    </w:p>
    <w:p w:rsidR="00147343" w:rsidRDefault="00147343" w:rsidP="00147343">
      <w:pPr>
        <w:pStyle w:val="Standard"/>
        <w:rPr>
          <w:rFonts w:ascii="Pericles" w:hAnsi="Pericles"/>
          <w:sz w:val="20"/>
        </w:rPr>
      </w:pPr>
      <w:r>
        <w:rPr>
          <w:rFonts w:ascii="Pericles" w:hAnsi="Pericles"/>
          <w:sz w:val="20"/>
        </w:rPr>
        <w:t>Aquae competes with Uldar for dominion over water. Over the years, this rivalry has become increasingly bitter and priests of these two gods will often fight.</w:t>
      </w:r>
    </w:p>
    <w:p w:rsidR="00147343" w:rsidRDefault="00147343" w:rsidP="00022DDA">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1106C6" w:rsidTr="00C65068">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106C6" w:rsidRDefault="001106C6" w:rsidP="00C65068">
            <w:pPr>
              <w:pStyle w:val="TableContents"/>
            </w:pPr>
            <w:r>
              <w:rPr>
                <w:rFonts w:ascii="Pericles" w:hAnsi="Pericles"/>
                <w:b/>
                <w:bCs/>
                <w:sz w:val="20"/>
              </w:rPr>
              <w:t>The Rituals of Ulder</w:t>
            </w:r>
          </w:p>
        </w:tc>
      </w:tr>
      <w:tr w:rsidR="001106C6" w:rsidTr="00C65068">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Enhancements</w:t>
            </w:r>
          </w:p>
        </w:tc>
      </w:tr>
      <w:tr w:rsidR="001106C6" w:rsidTr="00C65068">
        <w:tblPrEx>
          <w:tblCellMar>
            <w:top w:w="0" w:type="dxa"/>
            <w:bottom w:w="0" w:type="dxa"/>
          </w:tblCellMar>
        </w:tblPrEx>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b/>
                <w:bCs/>
                <w:sz w:val="16"/>
                <w:szCs w:val="16"/>
              </w:rPr>
            </w:pPr>
            <w:r>
              <w:rPr>
                <w:rFonts w:ascii="Pericles" w:hAnsi="Pericles"/>
                <w:b/>
                <w:bCs/>
                <w:sz w:val="16"/>
                <w:szCs w:val="16"/>
              </w:rPr>
              <w:t>Tier 1 Rituals</w:t>
            </w:r>
          </w:p>
        </w:tc>
      </w:tr>
      <w:tr w:rsidR="001106C6" w:rsidTr="00C65068">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Cloud Seer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w:t>
            </w:r>
            <w:r w:rsidR="009A634A">
              <w:rPr>
                <w:rFonts w:ascii="Pericles" w:hAnsi="Pericles"/>
                <w:sz w:val="16"/>
                <w:szCs w:val="16"/>
              </w:rPr>
              <w:t xml:space="preserve"> </w:t>
            </w:r>
            <w:r>
              <w:rPr>
                <w:rFonts w:ascii="Pericles" w:hAnsi="Pericles"/>
                <w:sz w:val="16"/>
                <w:szCs w:val="16"/>
              </w:rPr>
              <w:t>d</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You know the weather for the coming day</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+1 Survival checks</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+1 Sailing checks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p>
        </w:tc>
      </w:tr>
      <w:tr w:rsidR="001106C6" w:rsidTr="00C65068">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Lightning Caller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Hits one target for 2d</w:t>
            </w:r>
            <w:r>
              <w:rPr>
                <w:rFonts w:ascii="Pericles" w:hAnsi="Pericles"/>
                <w:sz w:val="16"/>
                <w:szCs w:val="16"/>
              </w:rPr>
              <w:t>6</w:t>
            </w:r>
            <w:r>
              <w:rPr>
                <w:rFonts w:ascii="Pericles" w:hAnsi="Pericles"/>
                <w:sz w:val="16"/>
                <w:szCs w:val="16"/>
              </w:rPr>
              <w:t xml:space="preserve"> electrical damage</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Pierce(4) vs. metal armor</w:t>
            </w:r>
          </w:p>
          <w:p w:rsidR="009A634A" w:rsidRDefault="009A634A" w:rsidP="00C65068">
            <w:pPr>
              <w:pStyle w:val="ListParagraph"/>
              <w:numPr>
                <w:ilvl w:val="0"/>
                <w:numId w:val="2"/>
              </w:numPr>
              <w:rPr>
                <w:rFonts w:ascii="Pericles" w:hAnsi="Pericles"/>
                <w:sz w:val="16"/>
                <w:szCs w:val="16"/>
              </w:rPr>
            </w:pPr>
            <w:r>
              <w:rPr>
                <w:rFonts w:ascii="Pericles" w:hAnsi="Pericles"/>
                <w:sz w:val="16"/>
                <w:szCs w:val="16"/>
              </w:rPr>
              <w:t xml:space="preserve">Expenditure(1) or </w:t>
            </w:r>
            <w:r>
              <w:rPr>
                <w:rFonts w:ascii="Pericles" w:hAnsi="Pericles"/>
                <w:b/>
                <w:i/>
                <w:sz w:val="16"/>
                <w:szCs w:val="16"/>
              </w:rPr>
              <w:t>Malus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20"/>
              </w:rPr>
            </w:pPr>
            <w:r>
              <w:rPr>
                <w:rFonts w:ascii="Pericles" w:hAnsi="Pericles"/>
                <w:sz w:val="16"/>
                <w:szCs w:val="20"/>
              </w:rPr>
              <w:t>Accuracy +2 / x2 / +2 DL</w:t>
            </w:r>
          </w:p>
          <w:p w:rsidR="001106C6" w:rsidRDefault="001106C6" w:rsidP="00C65068">
            <w:pPr>
              <w:pStyle w:val="ListParagraph"/>
              <w:numPr>
                <w:ilvl w:val="0"/>
                <w:numId w:val="2"/>
              </w:numPr>
            </w:pPr>
            <w:r>
              <w:rPr>
                <w:rFonts w:ascii="Pericles" w:hAnsi="Pericles"/>
                <w:sz w:val="16"/>
                <w:szCs w:val="20"/>
              </w:rPr>
              <w:t>Increase Dmg Dice / x3 /+3 DL</w:t>
            </w:r>
          </w:p>
        </w:tc>
      </w:tr>
      <w:tr w:rsidR="009248E6" w:rsidTr="00C65068">
        <w:tblPrEx>
          <w:tblCellMar>
            <w:top w:w="0" w:type="dxa"/>
            <w:bottom w:w="0" w:type="dxa"/>
          </w:tblCellMar>
        </w:tblPrEx>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9248E6" w:rsidRDefault="009248E6" w:rsidP="00C65068">
            <w:pPr>
              <w:pStyle w:val="TableContents"/>
              <w:rPr>
                <w:rFonts w:ascii="Pericles" w:hAnsi="Pericles"/>
                <w:sz w:val="16"/>
                <w:szCs w:val="16"/>
              </w:rPr>
            </w:pPr>
            <w:r>
              <w:rPr>
                <w:rFonts w:ascii="Pericles" w:hAnsi="Pericles"/>
                <w:sz w:val="16"/>
                <w:szCs w:val="16"/>
              </w:rPr>
              <w:t>Lookout</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9248E6" w:rsidRDefault="009248E6" w:rsidP="00C65068">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9248E6" w:rsidRDefault="009248E6" w:rsidP="00C65068">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9248E6" w:rsidRDefault="009248E6" w:rsidP="00C65068">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9248E6" w:rsidRDefault="009248E6" w:rsidP="00C65068">
            <w:pPr>
              <w:pStyle w:val="ListParagraph"/>
              <w:numPr>
                <w:ilvl w:val="0"/>
                <w:numId w:val="2"/>
              </w:numPr>
              <w:rPr>
                <w:rFonts w:ascii="Pericles" w:hAnsi="Pericles"/>
                <w:sz w:val="16"/>
                <w:szCs w:val="16"/>
              </w:rPr>
            </w:pPr>
            <w:r>
              <w:rPr>
                <w:rFonts w:ascii="Pericles" w:hAnsi="Pericles"/>
                <w:sz w:val="16"/>
                <w:szCs w:val="16"/>
              </w:rPr>
              <w:t>Climb +2</w:t>
            </w:r>
          </w:p>
          <w:p w:rsidR="009248E6" w:rsidRDefault="009248E6" w:rsidP="00C65068">
            <w:pPr>
              <w:pStyle w:val="ListParagraph"/>
              <w:numPr>
                <w:ilvl w:val="0"/>
                <w:numId w:val="2"/>
              </w:numPr>
              <w:rPr>
                <w:rFonts w:ascii="Pericles" w:hAnsi="Pericles"/>
                <w:sz w:val="16"/>
                <w:szCs w:val="16"/>
              </w:rPr>
            </w:pPr>
            <w:r>
              <w:rPr>
                <w:rFonts w:ascii="Pericles" w:hAnsi="Pericles"/>
                <w:sz w:val="16"/>
                <w:szCs w:val="16"/>
              </w:rPr>
              <w:t>Search +2</w:t>
            </w:r>
          </w:p>
          <w:p w:rsidR="009248E6" w:rsidRDefault="009248E6" w:rsidP="00C65068">
            <w:pPr>
              <w:pStyle w:val="ListParagraph"/>
              <w:numPr>
                <w:ilvl w:val="0"/>
                <w:numId w:val="2"/>
              </w:numPr>
              <w:rPr>
                <w:rFonts w:ascii="Pericles" w:hAnsi="Pericles"/>
                <w:sz w:val="16"/>
                <w:szCs w:val="16"/>
              </w:rPr>
            </w:pPr>
            <w:r>
              <w:rPr>
                <w:rFonts w:ascii="Pericles" w:hAnsi="Pericles"/>
                <w:sz w:val="16"/>
                <w:szCs w:val="16"/>
              </w:rPr>
              <w:t>Your vision is magnified by 2 times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9248E6" w:rsidRDefault="009248E6" w:rsidP="00C65068">
            <w:pPr>
              <w:pStyle w:val="ListParagraph"/>
              <w:numPr>
                <w:ilvl w:val="0"/>
                <w:numId w:val="2"/>
              </w:numPr>
              <w:rPr>
                <w:rFonts w:ascii="Pericles" w:hAnsi="Pericles"/>
                <w:sz w:val="16"/>
                <w:szCs w:val="20"/>
              </w:rPr>
            </w:pPr>
          </w:p>
        </w:tc>
      </w:tr>
      <w:tr w:rsidR="001106C6" w:rsidTr="00C65068">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Salt Seer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 xml:space="preserve">This </w:t>
            </w:r>
            <w:r>
              <w:rPr>
                <w:rFonts w:ascii="Pericles" w:hAnsi="Pericles"/>
                <w:b/>
                <w:i/>
                <w:sz w:val="16"/>
                <w:szCs w:val="16"/>
              </w:rPr>
              <w:t xml:space="preserve">Touch </w:t>
            </w:r>
            <w:r>
              <w:rPr>
                <w:rFonts w:ascii="Pericles" w:hAnsi="Pericles"/>
                <w:sz w:val="16"/>
                <w:szCs w:val="16"/>
              </w:rPr>
              <w:t xml:space="preserve"> spell c</w:t>
            </w:r>
            <w:r>
              <w:rPr>
                <w:rFonts w:ascii="Pericles" w:hAnsi="Pericles"/>
                <w:sz w:val="16"/>
                <w:szCs w:val="16"/>
              </w:rPr>
              <w:t>akes your weapon in a layer of salt</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If you hit an opponent who has a wound, or a bleed condition, they add Impair(1) to the wound (Toughness)</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Sticky(4)</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p>
        </w:tc>
      </w:tr>
      <w:tr w:rsidR="001106C6" w:rsidTr="00C65068">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Storm Savior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3</w:t>
            </w:r>
            <w:r w:rsidR="009248E6">
              <w:rPr>
                <w:rFonts w:ascii="Pericles" w:hAnsi="Pericles"/>
                <w:sz w:val="16"/>
                <w:szCs w:val="16"/>
              </w:rPr>
              <w:t xml:space="preserve"> </w:t>
            </w:r>
            <w:r>
              <w:rPr>
                <w:rFonts w:ascii="Pericles" w:hAnsi="Pericles"/>
                <w:sz w:val="16"/>
                <w:szCs w:val="16"/>
              </w:rPr>
              <w:t>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Makes a small area around you immune to the effects of a storm</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Affects a 4 hex radius around you</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Effects of rain, wind, and lightning can be ignored in those hexes as long as you keep praying to Ulder</w:t>
            </w:r>
          </w:p>
          <w:p w:rsidR="009248E6" w:rsidRDefault="009248E6" w:rsidP="00C65068">
            <w:pPr>
              <w:pStyle w:val="ListParagraph"/>
              <w:numPr>
                <w:ilvl w:val="0"/>
                <w:numId w:val="2"/>
              </w:numPr>
              <w:rPr>
                <w:rFonts w:ascii="Pericles" w:hAnsi="Pericles"/>
                <w:sz w:val="16"/>
                <w:szCs w:val="16"/>
              </w:rPr>
            </w:pPr>
            <w:r>
              <w:rPr>
                <w:rFonts w:ascii="Pericles" w:hAnsi="Pericles"/>
                <w:sz w:val="16"/>
                <w:szCs w:val="16"/>
              </w:rPr>
              <w:t>Expenditure(1)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20"/>
              </w:rPr>
            </w:pPr>
            <w:r>
              <w:rPr>
                <w:rFonts w:ascii="Pericles" w:hAnsi="Pericles"/>
                <w:sz w:val="16"/>
                <w:szCs w:val="20"/>
              </w:rPr>
              <w:t>Duration x5 / x2 / +2 DL</w:t>
            </w:r>
          </w:p>
          <w:p w:rsidR="001106C6" w:rsidRDefault="001106C6" w:rsidP="00C65068">
            <w:pPr>
              <w:pStyle w:val="ListParagraph"/>
              <w:numPr>
                <w:ilvl w:val="0"/>
                <w:numId w:val="2"/>
              </w:numPr>
              <w:rPr>
                <w:rFonts w:ascii="Pericles" w:hAnsi="Pericles"/>
                <w:sz w:val="16"/>
                <w:szCs w:val="20"/>
              </w:rPr>
            </w:pPr>
            <w:r>
              <w:rPr>
                <w:rFonts w:ascii="Pericles" w:hAnsi="Pericles"/>
                <w:sz w:val="16"/>
                <w:szCs w:val="20"/>
              </w:rPr>
              <w:t>Radius x2 / 3x / +3 DL</w:t>
            </w:r>
          </w:p>
        </w:tc>
      </w:tr>
      <w:tr w:rsidR="001106C6" w:rsidTr="00C65068">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Ulder’s Fire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r>
              <w:rPr>
                <w:rFonts w:ascii="Pericles" w:hAnsi="Pericles"/>
                <w:sz w:val="16"/>
                <w:szCs w:val="16"/>
              </w:rPr>
              <w:t>1</w:t>
            </w:r>
            <w:r w:rsidR="009A634A">
              <w:rPr>
                <w:rFonts w:ascii="Pericles" w:hAnsi="Pericles"/>
                <w:sz w:val="16"/>
                <w:szCs w:val="16"/>
              </w:rPr>
              <w:t xml:space="preserve"> </w:t>
            </w:r>
            <w:r>
              <w:rPr>
                <w:rFonts w:ascii="Pericles" w:hAnsi="Pericles"/>
                <w:sz w:val="16"/>
                <w:szCs w:val="16"/>
              </w:rPr>
              <w:t>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Causes a staff, or other wooden object to have a faint glow</w:t>
            </w:r>
          </w:p>
          <w:p w:rsidR="001106C6" w:rsidRDefault="001106C6" w:rsidP="00C65068">
            <w:pPr>
              <w:pStyle w:val="ListParagraph"/>
              <w:numPr>
                <w:ilvl w:val="0"/>
                <w:numId w:val="2"/>
              </w:numPr>
              <w:rPr>
                <w:rFonts w:ascii="Pericles" w:hAnsi="Pericles"/>
                <w:sz w:val="16"/>
                <w:szCs w:val="16"/>
              </w:rPr>
            </w:pPr>
            <w:r>
              <w:rPr>
                <w:rFonts w:ascii="Pericles" w:hAnsi="Pericles"/>
                <w:sz w:val="16"/>
                <w:szCs w:val="16"/>
              </w:rPr>
              <w:t>Lights an area up to 5 hex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20"/>
              </w:rPr>
            </w:pPr>
            <w:r>
              <w:rPr>
                <w:rFonts w:ascii="Pericles" w:hAnsi="Pericles"/>
                <w:sz w:val="16"/>
                <w:szCs w:val="20"/>
              </w:rPr>
              <w:t>Duration x5 / x2 / +2 DL</w:t>
            </w:r>
          </w:p>
          <w:p w:rsidR="001106C6" w:rsidRDefault="001106C6" w:rsidP="00C65068">
            <w:pPr>
              <w:pStyle w:val="ListParagraph"/>
              <w:numPr>
                <w:ilvl w:val="0"/>
                <w:numId w:val="2"/>
              </w:numPr>
            </w:pPr>
            <w:r>
              <w:rPr>
                <w:rFonts w:ascii="Pericles" w:hAnsi="Pericles"/>
                <w:sz w:val="16"/>
                <w:szCs w:val="20"/>
              </w:rPr>
              <w:t>Radius x2 / 3x / +3 DL</w:t>
            </w:r>
          </w:p>
        </w:tc>
      </w:tr>
      <w:tr w:rsidR="001106C6" w:rsidTr="00C65068">
        <w:tblPrEx>
          <w:tblCellMar>
            <w:top w:w="0" w:type="dxa"/>
            <w:bottom w:w="0" w:type="dxa"/>
          </w:tblCellMar>
        </w:tblPrEx>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r>
              <w:rPr>
                <w:rFonts w:ascii="Pericles" w:hAnsi="Pericles"/>
                <w:b/>
                <w:bCs/>
                <w:sz w:val="16"/>
                <w:szCs w:val="16"/>
              </w:rPr>
              <w:lastRenderedPageBreak/>
              <w:t>Tier 2 Rituals</w:t>
            </w:r>
          </w:p>
        </w:tc>
      </w:tr>
      <w:tr w:rsidR="001106C6" w:rsidTr="00C65068">
        <w:tblPrEx>
          <w:tblCellMar>
            <w:top w:w="0" w:type="dxa"/>
            <w:bottom w:w="0" w:type="dxa"/>
          </w:tblCellMar>
        </w:tblPrEx>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1106C6" w:rsidRDefault="001106C6" w:rsidP="00C65068">
            <w:pPr>
              <w:pStyle w:val="ListParagraph"/>
              <w:numPr>
                <w:ilvl w:val="0"/>
                <w:numId w:val="2"/>
              </w:numPr>
              <w:rPr>
                <w:rFonts w:ascii="Pericles" w:hAnsi="Pericles"/>
                <w:sz w:val="16"/>
                <w:szCs w:val="16"/>
              </w:rPr>
            </w:pPr>
          </w:p>
        </w:tc>
      </w:tr>
    </w:tbl>
    <w:p w:rsidR="00493401" w:rsidRDefault="00493401">
      <w:pPr>
        <w:pStyle w:val="Standard"/>
        <w:rPr>
          <w:rFonts w:ascii="Pericles" w:hAnsi="Pericles"/>
          <w:sz w:val="20"/>
        </w:rPr>
      </w:pPr>
    </w:p>
    <w:p w:rsidR="00493401" w:rsidRDefault="00493401">
      <w:pPr>
        <w:pStyle w:val="Standard"/>
        <w:rPr>
          <w:rFonts w:ascii="Pericles" w:hAnsi="Pericles"/>
          <w:sz w:val="20"/>
        </w:rPr>
      </w:pPr>
    </w:p>
    <w:p w:rsidR="00B15312" w:rsidRDefault="00B15312">
      <w:pPr>
        <w:pStyle w:val="Standard"/>
        <w:rPr>
          <w:rFonts w:ascii="Pericles" w:hAnsi="Pericles"/>
          <w:sz w:val="20"/>
        </w:rPr>
      </w:pPr>
      <w:r>
        <w:rPr>
          <w:rFonts w:ascii="Pericles" w:hAnsi="Pericles"/>
          <w:sz w:val="20"/>
        </w:rPr>
        <w:br w:type="page"/>
      </w:r>
    </w:p>
    <w:p w:rsidR="00B15312" w:rsidRDefault="00B15312" w:rsidP="00B15312">
      <w:pPr>
        <w:pStyle w:val="Standard"/>
        <w:rPr>
          <w:rFonts w:ascii="Pericles" w:hAnsi="Pericles"/>
          <w:b/>
        </w:rPr>
      </w:pPr>
      <w:r>
        <w:rPr>
          <w:rFonts w:ascii="Pericles" w:hAnsi="Pericles"/>
          <w:b/>
        </w:rPr>
        <w:lastRenderedPageBreak/>
        <w:t xml:space="preserve">Vidra (VEE </w:t>
      </w:r>
      <w:r>
        <w:rPr>
          <w:rFonts w:ascii="Arial" w:hAnsi="Arial" w:cs="Arial"/>
          <w:b/>
        </w:rPr>
        <w:t>–</w:t>
      </w:r>
      <w:r>
        <w:rPr>
          <w:rFonts w:ascii="Pericles" w:hAnsi="Pericles"/>
          <w:b/>
        </w:rPr>
        <w:t xml:space="preserve"> druh)</w:t>
      </w:r>
    </w:p>
    <w:p w:rsidR="00B15312" w:rsidRDefault="00B15312" w:rsidP="00B15312">
      <w:pPr>
        <w:pStyle w:val="Standard"/>
        <w:rPr>
          <w:rFonts w:ascii="Pericles" w:hAnsi="Pericles"/>
          <w:sz w:val="20"/>
          <w:szCs w:val="20"/>
        </w:rPr>
      </w:pPr>
    </w:p>
    <w:p w:rsidR="00493401" w:rsidRDefault="00B15312" w:rsidP="00B15312">
      <w:pPr>
        <w:pStyle w:val="Standard"/>
        <w:rPr>
          <w:rFonts w:ascii="Pericles" w:hAnsi="Pericles"/>
          <w:sz w:val="20"/>
        </w:rPr>
      </w:pPr>
      <w:r>
        <w:rPr>
          <w:rFonts w:ascii="Pericles" w:hAnsi="Pericles"/>
          <w:sz w:val="20"/>
        </w:rPr>
        <w:t xml:space="preserve">Vidra is rules over all of mankind’s more noble impulses </w:t>
      </w:r>
      <w:r>
        <w:rPr>
          <w:rFonts w:ascii="Arial" w:hAnsi="Arial" w:cs="Arial"/>
          <w:sz w:val="20"/>
        </w:rPr>
        <w:t>–</w:t>
      </w:r>
      <w:r>
        <w:rPr>
          <w:rFonts w:ascii="Pericles" w:hAnsi="Pericles"/>
          <w:sz w:val="20"/>
        </w:rPr>
        <w:t xml:space="preserve"> loved, passion, faith, mercy and self-sacrifice. She is patron to lovers, mothers, brides and virgins.</w:t>
      </w:r>
    </w:p>
    <w:p w:rsidR="00B15312" w:rsidRDefault="00B15312" w:rsidP="00B15312">
      <w:pPr>
        <w:pStyle w:val="Standard"/>
        <w:rPr>
          <w:rFonts w:ascii="Pericles" w:hAnsi="Pericles"/>
          <w:sz w:val="20"/>
        </w:rPr>
      </w:pPr>
    </w:p>
    <w:p w:rsidR="00B15312" w:rsidRDefault="00B15312" w:rsidP="00B15312">
      <w:pPr>
        <w:pStyle w:val="Standard"/>
        <w:rPr>
          <w:rFonts w:ascii="Pericles" w:hAnsi="Pericles"/>
          <w:sz w:val="20"/>
        </w:rPr>
      </w:pPr>
      <w:r>
        <w:rPr>
          <w:rFonts w:ascii="Pericles" w:hAnsi="Pericles"/>
          <w:sz w:val="20"/>
        </w:rPr>
        <w:t>In her dark aspect, Vidra is the patron of the scorned and she is the mistress of vanity, envy and loss.</w:t>
      </w: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493401" w:rsidRDefault="00493401">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B15312" w:rsidRDefault="00B15312">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Stuff to be converted later</w:t>
      </w:r>
    </w:p>
    <w:p w:rsidR="00493401" w:rsidRDefault="00493401">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blPrEx>
          <w:tblCellMar>
            <w:top w:w="0" w:type="dxa"/>
            <w:bottom w:w="0" w:type="dxa"/>
          </w:tblCellMar>
        </w:tblPrEx>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20"/>
              </w:rPr>
            </w:pPr>
            <w:r>
              <w:rPr>
                <w:rFonts w:ascii="Pericles" w:hAnsi="Pericles"/>
                <w:b/>
                <w:bCs/>
                <w:sz w:val="20"/>
              </w:rPr>
              <w:t>More Mordain rituals</w:t>
            </w:r>
          </w:p>
        </w:tc>
      </w:tr>
      <w:tr w:rsidR="00493401">
        <w:tblPrEx>
          <w:tblCellMar>
            <w:top w:w="0" w:type="dxa"/>
            <w:bottom w:w="0" w:type="dxa"/>
          </w:tblCellMar>
        </w:tblPrEx>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Encapsulate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Encapsulates an object you can hold in a protective stone shell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Encapsulation becomes magically strong, requiring supernatural means of breaking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Volume x2 / x2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Prayer Against Shadow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All allies that participate in the prayer gain a +1 defense against Shadow for the next 3 hours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Add +1 attack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add +1 damage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Duration x2 / x2 / +2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Shape Earth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You can shape 1 cubic meter of earth as though it was soft clay</w:t>
            </w:r>
          </w:p>
          <w:p w:rsidR="00493401" w:rsidRDefault="00022DDA">
            <w:pPr>
              <w:pStyle w:val="ListParagraph"/>
              <w:numPr>
                <w:ilvl w:val="0"/>
                <w:numId w:val="3"/>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Volume x2 / x2 /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Shatter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Your next melee attack does an extra 2d6 penetrating damage against stone or metal creatures/structures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+1 attack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Singing Stones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Ask a worked stone object/section a question that can be answered in a single word</w:t>
            </w:r>
          </w:p>
          <w:p w:rsidR="00493401" w:rsidRDefault="00022DDA">
            <w:pPr>
              <w:pStyle w:val="ListParagraph"/>
              <w:numPr>
                <w:ilvl w:val="0"/>
                <w:numId w:val="3"/>
              </w:numPr>
              <w:rPr>
                <w:rFonts w:ascii="Pericles" w:hAnsi="Pericles"/>
                <w:sz w:val="16"/>
                <w:szCs w:val="16"/>
              </w:rPr>
            </w:pPr>
            <w:r>
              <w:rPr>
                <w:rFonts w:ascii="Pericles" w:hAnsi="Pericles"/>
                <w:sz w:val="16"/>
                <w:szCs w:val="16"/>
              </w:rPr>
              <w:t>Question must have something to do with the layout of the area, or someone who has touched, passed across it, or is near it</w:t>
            </w:r>
          </w:p>
          <w:p w:rsidR="00493401" w:rsidRDefault="00022DDA">
            <w:pPr>
              <w:pStyle w:val="ListParagraph"/>
              <w:numPr>
                <w:ilvl w:val="0"/>
                <w:numId w:val="3"/>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None</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Summon Beetle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Summons a beetle to fight for the caster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5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9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13 / x1 / +4 DL</w:t>
            </w:r>
          </w:p>
        </w:tc>
      </w:tr>
      <w:tr w:rsidR="00493401">
        <w:tblPrEx>
          <w:tblCellMar>
            <w:top w:w="0" w:type="dxa"/>
            <w:bottom w:w="0" w:type="dxa"/>
          </w:tblCellMar>
        </w:tblPrEx>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Underworld Minions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Summons 3 dwarven spirits to fight for the caster</w:t>
            </w:r>
          </w:p>
          <w:p w:rsidR="00493401" w:rsidRDefault="00022DDA">
            <w:pPr>
              <w:pStyle w:val="ListParagraph"/>
              <w:numPr>
                <w:ilvl w:val="0"/>
                <w:numId w:val="3"/>
              </w:numPr>
              <w:rPr>
                <w:rFonts w:ascii="Pericles" w:hAnsi="Pericles"/>
                <w:sz w:val="16"/>
                <w:szCs w:val="16"/>
              </w:rPr>
            </w:pPr>
            <w:r>
              <w:rPr>
                <w:rFonts w:ascii="Pericles" w:hAnsi="Pericles"/>
                <w:sz w:val="16"/>
                <w:szCs w:val="16"/>
              </w:rPr>
              <w:lastRenderedPageBreak/>
              <w:t>Spirits are minion level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Minions have +1 attack / x3 / +3 DL</w:t>
            </w:r>
          </w:p>
          <w:p w:rsidR="00493401" w:rsidRDefault="00022DDA">
            <w:pPr>
              <w:pStyle w:val="ListParagraph"/>
              <w:numPr>
                <w:ilvl w:val="0"/>
                <w:numId w:val="2"/>
              </w:numPr>
              <w:rPr>
                <w:rFonts w:ascii="Pericles" w:hAnsi="Pericles"/>
                <w:sz w:val="16"/>
                <w:szCs w:val="20"/>
              </w:rPr>
            </w:pPr>
            <w:r>
              <w:rPr>
                <w:rFonts w:ascii="Pericles" w:hAnsi="Pericles"/>
                <w:sz w:val="16"/>
                <w:szCs w:val="20"/>
              </w:rPr>
              <w:t>Minions have +1 damage / x3 / +3 DL</w:t>
            </w:r>
          </w:p>
          <w:p w:rsidR="00493401" w:rsidRDefault="00022DDA">
            <w:pPr>
              <w:pStyle w:val="ListParagraph"/>
              <w:numPr>
                <w:ilvl w:val="0"/>
                <w:numId w:val="2"/>
              </w:numPr>
              <w:rPr>
                <w:rFonts w:ascii="Pericles" w:hAnsi="Pericles"/>
                <w:sz w:val="16"/>
                <w:szCs w:val="20"/>
              </w:rPr>
            </w:pPr>
            <w:r>
              <w:rPr>
                <w:rFonts w:ascii="Pericles" w:hAnsi="Pericles"/>
                <w:sz w:val="16"/>
                <w:szCs w:val="20"/>
              </w:rPr>
              <w:lastRenderedPageBreak/>
              <w:t>Minions have +1 defense / x3 / +3 DL</w:t>
            </w:r>
          </w:p>
        </w:tc>
      </w:tr>
    </w:tbl>
    <w:p w:rsidR="00493401" w:rsidRDefault="00022DDA">
      <w:pPr>
        <w:pStyle w:val="Standard"/>
      </w:pPr>
      <w:r>
        <w:lastRenderedPageBreak/>
        <w:tab/>
      </w:r>
    </w:p>
    <w:sectPr w:rsidR="0049340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C28" w:rsidRDefault="00631C28">
      <w:r>
        <w:separator/>
      </w:r>
    </w:p>
  </w:endnote>
  <w:endnote w:type="continuationSeparator" w:id="0">
    <w:p w:rsidR="00631C28" w:rsidRDefault="0063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C28" w:rsidRDefault="00631C28">
      <w:r>
        <w:rPr>
          <w:color w:val="000000"/>
        </w:rPr>
        <w:separator/>
      </w:r>
    </w:p>
  </w:footnote>
  <w:footnote w:type="continuationSeparator" w:id="0">
    <w:p w:rsidR="00631C28" w:rsidRDefault="00631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DD0"/>
    <w:multiLevelType w:val="multilevel"/>
    <w:tmpl w:val="8D684012"/>
    <w:styleLink w:val="WWNum1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49963AF"/>
    <w:multiLevelType w:val="multilevel"/>
    <w:tmpl w:val="D7101C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5976D1B"/>
    <w:multiLevelType w:val="multilevel"/>
    <w:tmpl w:val="F20AF33C"/>
    <w:styleLink w:val="WWNum14"/>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FFD5406"/>
    <w:multiLevelType w:val="multilevel"/>
    <w:tmpl w:val="6D4EC3C4"/>
    <w:styleLink w:val="WWNum1"/>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27312BA5"/>
    <w:multiLevelType w:val="multilevel"/>
    <w:tmpl w:val="49DE2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55F28BE"/>
    <w:multiLevelType w:val="multilevel"/>
    <w:tmpl w:val="9528B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5F70A4A"/>
    <w:multiLevelType w:val="multilevel"/>
    <w:tmpl w:val="CAC68A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5CEA36CE"/>
    <w:multiLevelType w:val="multilevel"/>
    <w:tmpl w:val="75E2E9B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78DA143E"/>
    <w:multiLevelType w:val="multilevel"/>
    <w:tmpl w:val="9E32532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B956647"/>
    <w:multiLevelType w:val="multilevel"/>
    <w:tmpl w:val="1B2CC3CE"/>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E217974"/>
    <w:multiLevelType w:val="multilevel"/>
    <w:tmpl w:val="3A067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7"/>
    <w:lvlOverride w:ilvl="0">
      <w:lvl w:ilvl="0">
        <w:numFmt w:val="bullet"/>
        <w:lvlText w:val=""/>
        <w:lvlJc w:val="left"/>
        <w:pPr>
          <w:ind w:left="360" w:hanging="360"/>
        </w:pPr>
        <w:rPr>
          <w:rFonts w:ascii="Symbol" w:hAnsi="Symbol"/>
          <w:sz w:val="16"/>
        </w:rPr>
      </w:lvl>
    </w:lvlOverride>
  </w:num>
  <w:num w:numId="3">
    <w:abstractNumId w:val="8"/>
  </w:num>
  <w:num w:numId="4">
    <w:abstractNumId w:val="2"/>
  </w:num>
  <w:num w:numId="5">
    <w:abstractNumId w:val="11"/>
  </w:num>
  <w:num w:numId="6">
    <w:abstractNumId w:val="3"/>
  </w:num>
  <w:num w:numId="7">
    <w:abstractNumId w:val="9"/>
    <w:lvlOverride w:ilvl="0">
      <w:lvl w:ilvl="0">
        <w:numFmt w:val="bullet"/>
        <w:lvlText w:val=""/>
        <w:lvlJc w:val="left"/>
        <w:pPr>
          <w:ind w:left="360" w:hanging="360"/>
        </w:pPr>
        <w:rPr>
          <w:rFonts w:ascii="Symbol" w:hAnsi="Symbol"/>
          <w:sz w:val="16"/>
        </w:rPr>
      </w:lvl>
    </w:lvlOverride>
  </w:num>
  <w:num w:numId="8">
    <w:abstractNumId w:val="5"/>
  </w:num>
  <w:num w:numId="9">
    <w:abstractNumId w:val="12"/>
  </w:num>
  <w:num w:numId="10">
    <w:abstractNumId w:val="9"/>
    <w:lvlOverride w:ilvl="0"/>
  </w:num>
  <w:num w:numId="11">
    <w:abstractNumId w:val="6"/>
  </w:num>
  <w:num w:numId="12">
    <w:abstractNumId w:val="7"/>
    <w:lvlOverride w:ilvl="0"/>
  </w:num>
  <w:num w:numId="13">
    <w:abstractNumId w:val="0"/>
    <w:lvlOverride w:ilvl="0"/>
  </w:num>
  <w:num w:numId="14">
    <w:abstractNumId w:val="10"/>
  </w:num>
  <w:num w:numId="15">
    <w:abstractNumId w:val="4"/>
  </w:num>
  <w:num w:numId="16">
    <w:abstractNumId w:val="8"/>
    <w:lvlOverride w:ilv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93401"/>
    <w:rsid w:val="00022DDA"/>
    <w:rsid w:val="001106C6"/>
    <w:rsid w:val="00147343"/>
    <w:rsid w:val="00213298"/>
    <w:rsid w:val="00285688"/>
    <w:rsid w:val="00487506"/>
    <w:rsid w:val="00493401"/>
    <w:rsid w:val="00554802"/>
    <w:rsid w:val="00631C28"/>
    <w:rsid w:val="00753D65"/>
    <w:rsid w:val="009248E6"/>
    <w:rsid w:val="009A634A"/>
    <w:rsid w:val="00B15312"/>
    <w:rsid w:val="00D7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C111"/>
  <w15:docId w15:val="{2FF51A0A-C650-4DC4-B98E-F87B8476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numbering" w:customStyle="1" w:styleId="WWNum12">
    <w:name w:val="WWNum12"/>
    <w:basedOn w:val="NoList"/>
    <w:pPr>
      <w:numPr>
        <w:numId w:val="1"/>
      </w:numPr>
    </w:pPr>
  </w:style>
  <w:style w:type="numbering" w:customStyle="1" w:styleId="WWNum29">
    <w:name w:val="WWNum29"/>
    <w:basedOn w:val="NoList"/>
    <w:pPr>
      <w:numPr>
        <w:numId w:val="2"/>
      </w:numPr>
    </w:pPr>
  </w:style>
  <w:style w:type="numbering" w:customStyle="1" w:styleId="WWNum11">
    <w:name w:val="WWNum11"/>
    <w:basedOn w:val="NoList"/>
    <w:pPr>
      <w:numPr>
        <w:numId w:val="3"/>
      </w:numPr>
    </w:pPr>
  </w:style>
  <w:style w:type="numbering" w:customStyle="1" w:styleId="WWNum14">
    <w:name w:val="WWNum14"/>
    <w:basedOn w:val="NoList"/>
    <w:pPr>
      <w:numPr>
        <w:numId w:val="4"/>
      </w:numPr>
    </w:pPr>
  </w:style>
  <w:style w:type="numbering" w:customStyle="1" w:styleId="WWNum16">
    <w:name w:val="WWNum16"/>
    <w:basedOn w:val="NoList"/>
    <w:pPr>
      <w:numPr>
        <w:numId w:val="5"/>
      </w:numPr>
    </w:pPr>
  </w:style>
  <w:style w:type="numbering" w:customStyle="1" w:styleId="WWNum1">
    <w:name w:val="WWNum1"/>
    <w:basedOn w:val="NoList"/>
    <w:pPr>
      <w:numPr>
        <w:numId w:val="6"/>
      </w:numPr>
    </w:pPr>
  </w:style>
  <w:style w:type="numbering" w:customStyle="1" w:styleId="WWNum2">
    <w:name w:val="WWNum2"/>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Magoun, Christopher</cp:lastModifiedBy>
  <cp:revision>9</cp:revision>
  <dcterms:created xsi:type="dcterms:W3CDTF">2020-01-31T04:10:00Z</dcterms:created>
  <dcterms:modified xsi:type="dcterms:W3CDTF">2020-01-31T04:58:00Z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